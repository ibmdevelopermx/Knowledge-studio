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3A23181A" w:rsidR="00186A74" w:rsidRPr="00860090" w:rsidRDefault="00BC604F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07D9A989" w:rsidR="00B71F57" w:rsidRPr="00860090" w:rsidRDefault="00B71F57" w:rsidP="00186A74"/>
    <w:p w14:paraId="1849B109" w14:textId="47A5E923" w:rsidR="00024021" w:rsidRPr="00860090" w:rsidRDefault="00024021" w:rsidP="00024021">
      <w:pPr>
        <w:ind w:left="0"/>
        <w:rPr>
          <w:color w:val="FFFFFF" w:themeColor="background1"/>
        </w:rPr>
      </w:pPr>
    </w:p>
    <w:p w14:paraId="44C5C946" w14:textId="7E0F21EE" w:rsidR="008E28E0" w:rsidRPr="00860090" w:rsidRDefault="008E28E0" w:rsidP="008E28E0"/>
    <w:p w14:paraId="2595B228" w14:textId="77777777" w:rsidR="00F05C5C" w:rsidRPr="00860090" w:rsidRDefault="00F05C5C" w:rsidP="008E28E0"/>
    <w:p w14:paraId="3CC646FA" w14:textId="3BABDB2C" w:rsidR="00E87144" w:rsidRPr="00EF2331" w:rsidRDefault="00E87144" w:rsidP="00E87144">
      <w:pPr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 w:rsidRPr="00E87144">
        <w:rPr>
          <w:rFonts w:ascii="Times New Roman" w:eastAsia="Times New Roman" w:hAnsi="Times New Roman" w:cs="Times New Roman"/>
          <w:noProof/>
          <w:sz w:val="24"/>
          <w:szCs w:val="24"/>
          <w:lang w:val="es-MX" w:eastAsia="es-ES_tradnl"/>
        </w:rPr>
        <w:drawing>
          <wp:anchor distT="0" distB="0" distL="114300" distR="114300" simplePos="0" relativeHeight="251676672" behindDoc="1" locked="0" layoutInCell="1" allowOverlap="1" wp14:anchorId="2B00122E" wp14:editId="6ADBA30C">
            <wp:simplePos x="0" y="0"/>
            <wp:positionH relativeFrom="column">
              <wp:posOffset>-8467</wp:posOffset>
            </wp:positionH>
            <wp:positionV relativeFrom="paragraph">
              <wp:posOffset>173990</wp:posOffset>
            </wp:positionV>
            <wp:extent cx="6858000" cy="2759075"/>
            <wp:effectExtent l="0" t="0" r="0" b="0"/>
            <wp:wrapNone/>
            <wp:docPr id="43" name="Imagen 43" descr="Imagen que contiene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44">
        <w:t xml:space="preserve"> </w: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begin"/>
      </w:r>
      <w:r w:rsidRPr="00EF2331">
        <w:rPr>
          <w:rFonts w:ascii="Times New Roman" w:eastAsia="Times New Roman" w:hAnsi="Times New Roman" w:cs="Times New Roman"/>
          <w:sz w:val="24"/>
          <w:szCs w:val="24"/>
          <w:lang w:eastAsia="es-ES_tradnl"/>
        </w:rPr>
        <w:instrText xml:space="preserve"> INCLUDEPICTURE "https://encrypted-tbn0.gstatic.com/images?q=tbn%3AANd9GcQMDeyuHkhH-x62rhY4rNh_z1_S3zppjcLFEXPQ4goZFc8dSylh" \* MERGEFORMATINET </w:instrTex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end"/>
      </w:r>
    </w:p>
    <w:p w14:paraId="7A675DC7" w14:textId="1D9DBD9D" w:rsidR="000F2CAE" w:rsidRPr="00EF2331" w:rsidRDefault="000F2CAE" w:rsidP="000F2CAE">
      <w:pPr>
        <w:spacing w:after="0" w:line="240" w:lineRule="auto"/>
        <w:ind w:left="0" w:right="0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14:paraId="60C50B24" w14:textId="0E97D93D" w:rsidR="008E28E0" w:rsidRPr="00860090" w:rsidRDefault="00A030B1" w:rsidP="000F2CAE">
      <w:r w:rsidRPr="00860090">
        <w:tab/>
      </w:r>
      <w:r w:rsidRPr="00860090">
        <w:tab/>
      </w:r>
    </w:p>
    <w:p w14:paraId="456B9B7E" w14:textId="77777777" w:rsidR="000F2CAE" w:rsidRDefault="00F05C5C" w:rsidP="00F05C5C">
      <w:pPr>
        <w:ind w:left="0"/>
        <w:jc w:val="right"/>
      </w:pPr>
      <w:r w:rsidRPr="00860090">
        <w:tab/>
      </w:r>
    </w:p>
    <w:p w14:paraId="4275E4ED" w14:textId="77777777" w:rsidR="000F2CAE" w:rsidRDefault="000F2CAE" w:rsidP="00F05C5C">
      <w:pPr>
        <w:ind w:left="0"/>
        <w:jc w:val="right"/>
      </w:pPr>
    </w:p>
    <w:p w14:paraId="1CA8ADBA" w14:textId="77777777" w:rsidR="000F2CAE" w:rsidRDefault="000F2CAE" w:rsidP="00F05C5C">
      <w:pPr>
        <w:ind w:left="0"/>
        <w:jc w:val="right"/>
        <w:rPr>
          <w:b/>
          <w:bCs/>
        </w:rPr>
      </w:pPr>
    </w:p>
    <w:p w14:paraId="7407EBAA" w14:textId="77777777" w:rsidR="00E87144" w:rsidRDefault="00E87144" w:rsidP="00F05C5C">
      <w:pPr>
        <w:ind w:left="0"/>
        <w:jc w:val="right"/>
        <w:rPr>
          <w:b/>
          <w:bCs/>
        </w:rPr>
      </w:pPr>
    </w:p>
    <w:p w14:paraId="768A5F18" w14:textId="77777777" w:rsidR="00E87144" w:rsidRDefault="00E87144" w:rsidP="00F05C5C">
      <w:pPr>
        <w:ind w:left="0"/>
        <w:jc w:val="right"/>
        <w:rPr>
          <w:b/>
          <w:bCs/>
        </w:rPr>
      </w:pPr>
    </w:p>
    <w:p w14:paraId="7FC05ECF" w14:textId="77777777" w:rsidR="00E87144" w:rsidRDefault="00E87144" w:rsidP="00F05C5C">
      <w:pPr>
        <w:ind w:left="0"/>
        <w:jc w:val="right"/>
        <w:rPr>
          <w:b/>
          <w:bCs/>
        </w:rPr>
      </w:pPr>
    </w:p>
    <w:p w14:paraId="786D3E68" w14:textId="5F4ECEE1" w:rsidR="00E87144" w:rsidRDefault="00E87144" w:rsidP="00F05C5C">
      <w:pPr>
        <w:ind w:left="0"/>
        <w:jc w:val="right"/>
        <w:rPr>
          <w:b/>
          <w:bCs/>
        </w:rPr>
      </w:pPr>
    </w:p>
    <w:p w14:paraId="26E59F66" w14:textId="46ED3325" w:rsidR="00E87144" w:rsidRDefault="00E87144" w:rsidP="00F05C5C">
      <w:pPr>
        <w:ind w:left="0"/>
        <w:jc w:val="right"/>
        <w:rPr>
          <w:b/>
          <w:bCs/>
        </w:rPr>
      </w:pPr>
      <w:r w:rsidRPr="00A030B1">
        <w:rPr>
          <w:noProof/>
        </w:rPr>
        <w:drawing>
          <wp:anchor distT="0" distB="0" distL="114300" distR="114300" simplePos="0" relativeHeight="251675648" behindDoc="1" locked="0" layoutInCell="1" allowOverlap="1" wp14:anchorId="0363D223" wp14:editId="711C7C68">
            <wp:simplePos x="0" y="0"/>
            <wp:positionH relativeFrom="margin">
              <wp:posOffset>54610</wp:posOffset>
            </wp:positionH>
            <wp:positionV relativeFrom="paragraph">
              <wp:posOffset>265430</wp:posOffset>
            </wp:positionV>
            <wp:extent cx="5943600" cy="88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E1E7286">
                <wp:simplePos x="0" y="0"/>
                <wp:positionH relativeFrom="column">
                  <wp:posOffset>-110067</wp:posOffset>
                </wp:positionH>
                <wp:positionV relativeFrom="paragraph">
                  <wp:posOffset>297815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CD32C" id="Rectangle 15" o:spid="_x0000_s1026" style="position:absolute;margin-left:-8.65pt;margin-top:23.4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" fillcolor="#005da2" stroked="f" strokeweight="1pt"/>
            </w:pict>
          </mc:Fallback>
        </mc:AlternateContent>
      </w:r>
    </w:p>
    <w:p w14:paraId="51FE00ED" w14:textId="140D9B1F" w:rsidR="00E87144" w:rsidRDefault="00E87144" w:rsidP="00F05C5C">
      <w:pPr>
        <w:ind w:left="0"/>
        <w:jc w:val="right"/>
        <w:rPr>
          <w:b/>
          <w:bCs/>
        </w:rPr>
      </w:pPr>
    </w:p>
    <w:p w14:paraId="0F0FFC99" w14:textId="5E1257B7" w:rsidR="00E87144" w:rsidRDefault="00E87144" w:rsidP="00F05C5C">
      <w:pPr>
        <w:ind w:left="0"/>
        <w:jc w:val="right"/>
        <w:rPr>
          <w:b/>
          <w:bCs/>
        </w:rPr>
      </w:pPr>
    </w:p>
    <w:p w14:paraId="64F29075" w14:textId="77777777" w:rsidR="00E87144" w:rsidRDefault="00E87144" w:rsidP="00F05C5C">
      <w:pPr>
        <w:ind w:left="0"/>
        <w:jc w:val="right"/>
        <w:rPr>
          <w:b/>
          <w:bCs/>
        </w:rPr>
      </w:pPr>
    </w:p>
    <w:p w14:paraId="77DA31AD" w14:textId="77777777" w:rsidR="00E87144" w:rsidRDefault="00E87144" w:rsidP="00E87144">
      <w:pPr>
        <w:ind w:left="0"/>
        <w:rPr>
          <w:b/>
          <w:bCs/>
        </w:rPr>
      </w:pPr>
    </w:p>
    <w:p w14:paraId="0B798FC9" w14:textId="4FF151C1" w:rsidR="000F2CAE" w:rsidRDefault="00F05C5C" w:rsidP="00F05C5C">
      <w:pPr>
        <w:ind w:left="0"/>
        <w:jc w:val="right"/>
        <w:rPr>
          <w:rStyle w:val="Hipervnculo"/>
          <w:u w:val="none"/>
        </w:rPr>
      </w:pPr>
      <w:r w:rsidRPr="00860090">
        <w:rPr>
          <w:b/>
          <w:bCs/>
        </w:rPr>
        <w:t>IBM Developer Advocates Team</w:t>
      </w:r>
    </w:p>
    <w:p w14:paraId="0D787BEB" w14:textId="143D7895" w:rsidR="00F05C5C" w:rsidRPr="00860090" w:rsidRDefault="00F05C5C" w:rsidP="00F05C5C">
      <w:pPr>
        <w:ind w:left="0"/>
        <w:jc w:val="right"/>
      </w:pPr>
      <w:r w:rsidRPr="00860090">
        <w:rPr>
          <w:rStyle w:val="Hipervnculo"/>
          <w:u w:val="none"/>
        </w:rPr>
        <w:t xml:space="preserve"> </w:t>
      </w:r>
      <w:r w:rsidR="000F2CAE">
        <w:rPr>
          <w:rStyle w:val="Hipervnculo"/>
          <w:u w:val="none"/>
        </w:rPr>
        <w:t xml:space="preserve">   </w:t>
      </w:r>
      <w:r w:rsidRPr="00860090">
        <w:rPr>
          <w:rStyle w:val="Hipervnculo"/>
          <w:u w:val="none"/>
        </w:rPr>
        <w:t xml:space="preserve">  </w:t>
      </w:r>
      <w:hyperlink r:id="rId10" w:history="1">
        <w:r w:rsidRPr="00860090">
          <w:rPr>
            <w:rStyle w:val="Hipervnculo"/>
          </w:rPr>
          <w:t>AlejandroB.Villasenor@.ibm.com</w:t>
        </w:r>
      </w:hyperlink>
      <w:r w:rsidRPr="00860090">
        <w:tab/>
      </w:r>
    </w:p>
    <w:p w14:paraId="6368490A" w14:textId="7AE06465" w:rsidR="008E28E0" w:rsidRPr="00860090" w:rsidRDefault="008E28E0" w:rsidP="00F05C5C">
      <w:pPr>
        <w:tabs>
          <w:tab w:val="left" w:pos="6940"/>
        </w:tabs>
      </w:pPr>
    </w:p>
    <w:p w14:paraId="173CA0FD" w14:textId="31B0380F" w:rsidR="008E28E0" w:rsidRPr="00860090" w:rsidRDefault="008E28E0" w:rsidP="008E28E0"/>
    <w:p w14:paraId="602A54C6" w14:textId="6ADBC99A" w:rsidR="008E28E0" w:rsidRPr="00860090" w:rsidRDefault="008E28E0" w:rsidP="008E28E0"/>
    <w:p w14:paraId="05518068" w14:textId="6BFEE4D0" w:rsidR="00A030B1" w:rsidRPr="00860090" w:rsidRDefault="00A030B1" w:rsidP="008E28E0"/>
    <w:p w14:paraId="5A37EECD" w14:textId="2303BB41" w:rsidR="00D74074" w:rsidRPr="00D74074" w:rsidRDefault="00D74074" w:rsidP="000F2CAE">
      <w:pPr>
        <w:tabs>
          <w:tab w:val="left" w:pos="7375"/>
        </w:tabs>
        <w:ind w:left="0"/>
      </w:pPr>
      <w:r>
        <w:tab/>
      </w:r>
    </w:p>
    <w:p w14:paraId="41841FD3" w14:textId="3FB8AA7A" w:rsidR="00703226" w:rsidRPr="00E87144" w:rsidRDefault="00703226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339A2F54" w14:textId="07B51C45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2144880E" w14:textId="0B8C5E29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53F547F9" w14:textId="03D6EB2F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601A2BE2" w14:textId="77777777" w:rsidR="00E87144" w:rsidRPr="00E87144" w:rsidRDefault="00E87144" w:rsidP="004A5481">
      <w:pPr>
        <w:pStyle w:val="Listaconnmeros"/>
        <w:numPr>
          <w:ilvl w:val="0"/>
          <w:numId w:val="0"/>
        </w:numPr>
        <w:jc w:val="both"/>
        <w:rPr>
          <w:rFonts w:ascii="Helvetica Neue" w:hAnsi="Helvetica Neue"/>
        </w:rPr>
      </w:pPr>
    </w:p>
    <w:sdt>
      <w:sdtPr>
        <w:rPr>
          <w:rFonts w:ascii="Helvetica Neue" w:eastAsiaTheme="minorHAnsi" w:hAnsi="Helvetica Neue" w:cstheme="minorBidi"/>
          <w:b w:val="0"/>
          <w:bCs w:val="0"/>
          <w:color w:val="auto"/>
          <w:sz w:val="22"/>
          <w:szCs w:val="22"/>
          <w:lang w:val="es-ES" w:eastAsia="en-US"/>
        </w:rPr>
        <w:id w:val="-1835595353"/>
        <w:docPartObj>
          <w:docPartGallery w:val="Table of Contents"/>
          <w:docPartUnique/>
        </w:docPartObj>
      </w:sdtPr>
      <w:sdtEndPr>
        <w:rPr>
          <w:rFonts w:ascii="Arial" w:hAnsi="Arial"/>
          <w:noProof/>
          <w:lang w:val="en-US"/>
        </w:rPr>
      </w:sdtEndPr>
      <w:sdtContent>
        <w:p w14:paraId="5CC329EC" w14:textId="1CC8536A" w:rsidR="00C8194E" w:rsidRPr="00C8194E" w:rsidRDefault="00C8194E">
          <w:pPr>
            <w:pStyle w:val="TtuloTDC"/>
            <w:rPr>
              <w:rFonts w:ascii="Arial" w:hAnsi="Arial" w:cs="Arial"/>
            </w:rPr>
          </w:pPr>
          <w:r w:rsidRPr="00C8194E">
            <w:rPr>
              <w:rFonts w:ascii="Arial" w:hAnsi="Arial" w:cs="Arial"/>
              <w:lang w:val="es-ES"/>
            </w:rPr>
            <w:t>Índice</w:t>
          </w:r>
        </w:p>
        <w:p w14:paraId="7DA229E2" w14:textId="5A7749FE" w:rsidR="00E87144" w:rsidRPr="00267F0C" w:rsidRDefault="00C8194E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r w:rsidRPr="00C8194E">
            <w:rPr>
              <w:rFonts w:ascii="Arial" w:hAnsi="Arial" w:cs="Arial"/>
              <w:b w:val="0"/>
              <w:bCs w:val="0"/>
            </w:rPr>
            <w:fldChar w:fldCharType="begin"/>
          </w:r>
          <w:r w:rsidRPr="00C8194E">
            <w:rPr>
              <w:rFonts w:ascii="Arial" w:hAnsi="Arial" w:cs="Arial"/>
            </w:rPr>
            <w:instrText>TOC \o "1-3" \h \z \u</w:instrText>
          </w:r>
          <w:r w:rsidRPr="00C8194E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3121170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MX"/>
              </w:rPr>
              <w:t>Pre-work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2DB0F2" w14:textId="679501F5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5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Natural Language Understanding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_Toc31211705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EA18D7" w14:textId="4BFE897C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6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Knowledge Studio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_Toc31211706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C7E3A6" w14:textId="60BD411C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7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type system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_Toc31211707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6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750E3B" w14:textId="3CDCE597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8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corpus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_Toc31211708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AFA661" w14:textId="2B2D6EDE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9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annotation task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_Toc31211709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8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8EB2E0" w14:textId="378FF08F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0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Anotación del set de documentos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_Toc31211710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7131D7" w14:textId="512C0AED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1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Entrenar el modelo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_Toc31211711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11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91BF53" w14:textId="6CB13813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2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Desplegar el modelo en Natural Language Understanding (NLU)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_Toc31211712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65B229" w14:textId="2B8CEC81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3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Implementar el modelo en una Java app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_Toc31211713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14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70B505" w14:textId="2AAED50B" w:rsidR="00E87144" w:rsidRPr="00267F0C" w:rsidRDefault="009F1ECB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Subir la app a la nube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62C2377" w14:textId="0ADD70D6" w:rsidR="00C8194E" w:rsidRDefault="00C8194E">
          <w:r w:rsidRPr="00C8194E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059971D5" w14:textId="77777777" w:rsidR="00C8194E" w:rsidRPr="00703226" w:rsidRDefault="00C8194E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2FB1062" w14:textId="64B04AB7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A2F3F22" w14:textId="6195EC0B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F8D4307" w14:textId="795145FF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DF73B67" w14:textId="50AEAA5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7C8E5B4" w14:textId="51210308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A7E1F2C" w14:textId="537ECFF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2FC6595" w14:textId="67D1E9D5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B046F03" w14:textId="77777777" w:rsidR="00095995" w:rsidRPr="00860090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1F849A45" w14:textId="1BA0A243" w:rsidR="00056DB3" w:rsidRDefault="00056DB3" w:rsidP="00056DB3">
      <w:pPr>
        <w:pStyle w:val="Listaconnmeros"/>
        <w:numPr>
          <w:ilvl w:val="0"/>
          <w:numId w:val="0"/>
        </w:numPr>
        <w:ind w:left="1368"/>
        <w:rPr>
          <w:lang w:val="es-ES"/>
        </w:rPr>
      </w:pPr>
    </w:p>
    <w:p w14:paraId="4A7FF0B2" w14:textId="2941A6B2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56A4BFD2" w14:textId="095FCE3C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3B777956" w14:textId="42714A54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7A293DB8" w14:textId="1B31C1E5" w:rsidR="004A5481" w:rsidRDefault="004A5481" w:rsidP="004A5481">
      <w:pPr>
        <w:rPr>
          <w:lang w:val="es-MX"/>
        </w:rPr>
      </w:pPr>
      <w:bookmarkStart w:id="0" w:name="_Toc31211704"/>
    </w:p>
    <w:p w14:paraId="5EE82004" w14:textId="0A2131A4" w:rsidR="004A5481" w:rsidRDefault="004A5481" w:rsidP="004A5481">
      <w:pPr>
        <w:rPr>
          <w:lang w:val="es-MX"/>
        </w:rPr>
      </w:pPr>
    </w:p>
    <w:p w14:paraId="367A218B" w14:textId="77777777" w:rsidR="004A5481" w:rsidRPr="004A5481" w:rsidRDefault="004A5481" w:rsidP="004A5481">
      <w:pPr>
        <w:rPr>
          <w:lang w:val="es-MX"/>
        </w:rPr>
      </w:pPr>
    </w:p>
    <w:p w14:paraId="138D4FA9" w14:textId="49BA9A11" w:rsidR="00701BDB" w:rsidRPr="000F2CAE" w:rsidRDefault="00701BDB" w:rsidP="00701BDB">
      <w:pPr>
        <w:pStyle w:val="Ttulo1"/>
        <w:ind w:left="0"/>
        <w:rPr>
          <w:lang w:val="es-MX"/>
        </w:rPr>
      </w:pPr>
      <w:r>
        <w:rPr>
          <w:lang w:val="es-MX"/>
        </w:rPr>
        <w:lastRenderedPageBreak/>
        <w:t>Pre-work</w:t>
      </w:r>
      <w:bookmarkEnd w:id="0"/>
    </w:p>
    <w:p w14:paraId="71EAF05F" w14:textId="014E405F" w:rsidR="0097181A" w:rsidRPr="00B12D83" w:rsidRDefault="00C8194E" w:rsidP="00B12D83">
      <w:pPr>
        <w:pStyle w:val="Prrafodelista"/>
        <w:numPr>
          <w:ilvl w:val="0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Instalar el CLI de IBM Cloud</w:t>
      </w:r>
    </w:p>
    <w:p w14:paraId="6E4D7F22" w14:textId="254E6FEE" w:rsidR="00C8194E" w:rsidRDefault="00C8194E" w:rsidP="00B12D83">
      <w:pPr>
        <w:pStyle w:val="Prrafodelista"/>
        <w:numPr>
          <w:ilvl w:val="1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En esta página elige el instalador adecuado para tu sistema operativo y ejecutalo.</w:t>
      </w:r>
      <w:r w:rsidR="00B12D83">
        <w:rPr>
          <w:lang w:val="es-MX" w:eastAsia="es-ES_tradnl"/>
        </w:rPr>
        <w:t xml:space="preserve"> </w:t>
      </w:r>
      <w:hyperlink r:id="rId11" w:history="1">
        <w:r w:rsidR="00B12D83" w:rsidRPr="00382FB5">
          <w:rPr>
            <w:rStyle w:val="Hipervnculo"/>
            <w:lang w:val="es-MX" w:eastAsia="es-ES_tradnl"/>
          </w:rPr>
          <w:t>https://github.com/IBM-Cloud/ibm-cloud-cli-release/releases/</w:t>
        </w:r>
      </w:hyperlink>
    </w:p>
    <w:p w14:paraId="4D28B150" w14:textId="77777777" w:rsidR="00B12D83" w:rsidRPr="00B12D83" w:rsidRDefault="00B12D83" w:rsidP="00B12D83">
      <w:pPr>
        <w:pStyle w:val="Prrafodelista"/>
        <w:tabs>
          <w:tab w:val="left" w:pos="4580"/>
        </w:tabs>
        <w:ind w:left="1440"/>
        <w:rPr>
          <w:lang w:val="es-MX" w:eastAsia="es-ES_tradnl"/>
        </w:rPr>
      </w:pPr>
    </w:p>
    <w:p w14:paraId="4221E233" w14:textId="34E1877B" w:rsidR="00701BDB" w:rsidRDefault="00B12D83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Java</w:t>
      </w:r>
    </w:p>
    <w:p w14:paraId="4B1751B9" w14:textId="77777777" w:rsidR="00B12D83" w:rsidRPr="00B12D83" w:rsidRDefault="00B12D83" w:rsidP="00B12D83">
      <w:pPr>
        <w:pStyle w:val="Prrafodelista"/>
        <w:rPr>
          <w:lang w:val="es-MX" w:eastAsia="es-ES_tradnl"/>
        </w:rPr>
      </w:pPr>
    </w:p>
    <w:p w14:paraId="57D0C479" w14:textId="7CD88AE9" w:rsidR="00C8194E" w:rsidRPr="00B12D83" w:rsidRDefault="00C8194E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Maven</w:t>
      </w:r>
    </w:p>
    <w:p w14:paraId="3D0AE35F" w14:textId="77777777" w:rsidR="00C8194E" w:rsidRPr="00C8194E" w:rsidRDefault="00C8194E" w:rsidP="00B12D83">
      <w:pPr>
        <w:pStyle w:val="Prrafodelista"/>
        <w:numPr>
          <w:ilvl w:val="1"/>
          <w:numId w:val="8"/>
        </w:numPr>
        <w:rPr>
          <w:lang w:eastAsia="es-ES_tradnl"/>
        </w:rPr>
      </w:pPr>
      <w:r w:rsidRPr="00C8194E">
        <w:rPr>
          <w:lang w:eastAsia="es-ES_tradnl"/>
        </w:rPr>
        <w:t xml:space="preserve">Windows </w:t>
      </w:r>
      <w:hyperlink r:id="rId12" w:history="1">
        <w:r w:rsidRPr="00C8194E">
          <w:rPr>
            <w:rStyle w:val="Hipervnculo"/>
            <w:lang w:eastAsia="es-ES_tradnl"/>
          </w:rPr>
          <w:t>https://howtodoinjava.com/maven/how-to-install-maven-on-windows/</w:t>
        </w:r>
      </w:hyperlink>
    </w:p>
    <w:p w14:paraId="534F094F" w14:textId="77777777" w:rsidR="00B12D83" w:rsidRPr="00B12D83" w:rsidRDefault="00C8194E" w:rsidP="00B12D83">
      <w:pPr>
        <w:pStyle w:val="Prrafodelista"/>
        <w:numPr>
          <w:ilvl w:val="1"/>
          <w:numId w:val="8"/>
        </w:numPr>
        <w:rPr>
          <w:rFonts w:ascii="Times New Roman" w:hAnsi="Times New Roman"/>
          <w:lang w:val="es-MX"/>
        </w:rPr>
      </w:pPr>
      <w:r w:rsidRPr="00B12D83">
        <w:rPr>
          <w:lang w:val="es-MX"/>
        </w:rPr>
        <w:t>Mac OS</w:t>
      </w:r>
      <w:r w:rsidR="00B12D83" w:rsidRPr="00B12D83">
        <w:rPr>
          <w:lang w:val="es-MX"/>
        </w:rPr>
        <w:t xml:space="preserve"> </w:t>
      </w:r>
      <w:hyperlink r:id="rId13" w:history="1">
        <w:r w:rsidR="00B12D83" w:rsidRPr="00B12D83">
          <w:rPr>
            <w:rStyle w:val="Hipervnculo"/>
            <w:lang w:val="es-MX"/>
          </w:rPr>
          <w:t>http://www.codebind.com/mac-osx/install-maven-mac-os/</w:t>
        </w:r>
      </w:hyperlink>
    </w:p>
    <w:p w14:paraId="1A560CA0" w14:textId="1A250653" w:rsidR="00C8194E" w:rsidRPr="00B12D83" w:rsidRDefault="00C8194E" w:rsidP="00C8194E">
      <w:pPr>
        <w:ind w:left="0"/>
        <w:rPr>
          <w:lang w:val="es-MX"/>
        </w:rPr>
      </w:pPr>
    </w:p>
    <w:p w14:paraId="0B253AC8" w14:textId="3DCD6A00" w:rsidR="00701BDB" w:rsidRPr="00B12D83" w:rsidRDefault="00701BDB" w:rsidP="00701BDB">
      <w:pPr>
        <w:rPr>
          <w:lang w:val="es-MX"/>
        </w:rPr>
      </w:pPr>
    </w:p>
    <w:p w14:paraId="0C685938" w14:textId="1A337D4E" w:rsidR="00701BDB" w:rsidRPr="00B12D83" w:rsidRDefault="00701BDB" w:rsidP="00701BDB">
      <w:pPr>
        <w:rPr>
          <w:lang w:val="es-MX"/>
        </w:rPr>
      </w:pPr>
    </w:p>
    <w:p w14:paraId="445AE982" w14:textId="6EBD07B3" w:rsidR="00701BDB" w:rsidRPr="00B12D83" w:rsidRDefault="00701BDB" w:rsidP="00701BDB">
      <w:pPr>
        <w:rPr>
          <w:lang w:val="es-MX"/>
        </w:rPr>
      </w:pPr>
    </w:p>
    <w:p w14:paraId="64DD584F" w14:textId="1A91B953" w:rsidR="00701BDB" w:rsidRPr="00B12D83" w:rsidRDefault="00701BDB" w:rsidP="00701BDB">
      <w:pPr>
        <w:rPr>
          <w:lang w:val="es-MX"/>
        </w:rPr>
      </w:pPr>
    </w:p>
    <w:p w14:paraId="637F6AD5" w14:textId="2A326ABC" w:rsidR="00701BDB" w:rsidRPr="00B12D83" w:rsidRDefault="00701BDB" w:rsidP="00701BDB">
      <w:pPr>
        <w:rPr>
          <w:lang w:val="es-MX"/>
        </w:rPr>
      </w:pPr>
    </w:p>
    <w:p w14:paraId="6B3583B6" w14:textId="7F0AE003" w:rsidR="00701BDB" w:rsidRPr="00B12D83" w:rsidRDefault="00701BDB" w:rsidP="00701BDB">
      <w:pPr>
        <w:rPr>
          <w:lang w:val="es-MX"/>
        </w:rPr>
      </w:pPr>
    </w:p>
    <w:p w14:paraId="5F40DFE1" w14:textId="56D9A044" w:rsidR="00701BDB" w:rsidRPr="00B12D83" w:rsidRDefault="00701BDB" w:rsidP="00701BDB">
      <w:pPr>
        <w:rPr>
          <w:lang w:val="es-MX"/>
        </w:rPr>
      </w:pPr>
    </w:p>
    <w:p w14:paraId="75E62F42" w14:textId="1AB00006" w:rsidR="00701BDB" w:rsidRPr="00B12D83" w:rsidRDefault="00701BDB" w:rsidP="00701BDB">
      <w:pPr>
        <w:rPr>
          <w:lang w:val="es-MX"/>
        </w:rPr>
      </w:pPr>
    </w:p>
    <w:p w14:paraId="6CFDA232" w14:textId="594444F5" w:rsidR="00701BDB" w:rsidRPr="00B12D83" w:rsidRDefault="00701BDB" w:rsidP="00701BDB">
      <w:pPr>
        <w:rPr>
          <w:lang w:val="es-MX"/>
        </w:rPr>
      </w:pPr>
    </w:p>
    <w:p w14:paraId="2B166151" w14:textId="14A03300" w:rsidR="00701BDB" w:rsidRPr="00B12D83" w:rsidRDefault="00701BDB" w:rsidP="00701BDB">
      <w:pPr>
        <w:rPr>
          <w:lang w:val="es-MX"/>
        </w:rPr>
      </w:pPr>
    </w:p>
    <w:p w14:paraId="60D140EB" w14:textId="56B460DE" w:rsidR="00701BDB" w:rsidRPr="00B12D83" w:rsidRDefault="00701BDB" w:rsidP="00701BDB">
      <w:pPr>
        <w:rPr>
          <w:lang w:val="es-MX"/>
        </w:rPr>
      </w:pPr>
    </w:p>
    <w:p w14:paraId="60F51B42" w14:textId="77777777" w:rsidR="00701BDB" w:rsidRPr="00B12D83" w:rsidRDefault="00701BDB" w:rsidP="00701BDB">
      <w:pPr>
        <w:rPr>
          <w:lang w:val="es-MX"/>
        </w:rPr>
      </w:pPr>
    </w:p>
    <w:p w14:paraId="4FFEDD58" w14:textId="7F7E54D4" w:rsidR="00701BDB" w:rsidRPr="00B12D83" w:rsidRDefault="00701BDB" w:rsidP="00701BDB">
      <w:pPr>
        <w:rPr>
          <w:lang w:val="es-MX"/>
        </w:rPr>
      </w:pPr>
    </w:p>
    <w:p w14:paraId="2C893D61" w14:textId="28048F87" w:rsidR="00701BDB" w:rsidRPr="00B12D83" w:rsidRDefault="00701BDB" w:rsidP="00701BDB">
      <w:pPr>
        <w:rPr>
          <w:lang w:val="es-MX"/>
        </w:rPr>
      </w:pPr>
    </w:p>
    <w:p w14:paraId="5202E6FD" w14:textId="5464538C" w:rsidR="00701BDB" w:rsidRPr="00B12D83" w:rsidRDefault="00701BDB" w:rsidP="00701BDB">
      <w:pPr>
        <w:rPr>
          <w:lang w:val="es-MX"/>
        </w:rPr>
      </w:pPr>
    </w:p>
    <w:p w14:paraId="27E60152" w14:textId="3B45CB1B" w:rsidR="00701BDB" w:rsidRPr="00B12D83" w:rsidRDefault="00701BDB" w:rsidP="00701BDB">
      <w:pPr>
        <w:rPr>
          <w:lang w:val="es-MX"/>
        </w:rPr>
      </w:pPr>
    </w:p>
    <w:p w14:paraId="7F8D9403" w14:textId="757422AF" w:rsidR="00C8194E" w:rsidRPr="00B12D83" w:rsidRDefault="00C8194E" w:rsidP="00701BDB">
      <w:pPr>
        <w:rPr>
          <w:lang w:val="es-MX"/>
        </w:rPr>
      </w:pPr>
    </w:p>
    <w:p w14:paraId="03638D7D" w14:textId="2CD3AF59" w:rsidR="00C8194E" w:rsidRPr="00B12D83" w:rsidRDefault="00C8194E" w:rsidP="00701BDB">
      <w:pPr>
        <w:rPr>
          <w:lang w:val="es-MX"/>
        </w:rPr>
      </w:pPr>
    </w:p>
    <w:p w14:paraId="4FFAAA72" w14:textId="7B72088B" w:rsidR="00C8194E" w:rsidRPr="00B12D83" w:rsidRDefault="00C8194E" w:rsidP="00701BDB">
      <w:pPr>
        <w:rPr>
          <w:lang w:val="es-MX"/>
        </w:rPr>
      </w:pPr>
    </w:p>
    <w:p w14:paraId="60BEB9D9" w14:textId="19CE4549" w:rsidR="00C8194E" w:rsidRPr="00B12D83" w:rsidRDefault="00C8194E" w:rsidP="00701BDB">
      <w:pPr>
        <w:rPr>
          <w:lang w:val="es-MX"/>
        </w:rPr>
      </w:pPr>
    </w:p>
    <w:p w14:paraId="1944BA05" w14:textId="77777777" w:rsidR="00C8194E" w:rsidRPr="00B12D83" w:rsidRDefault="00C8194E" w:rsidP="00701BDB">
      <w:pPr>
        <w:rPr>
          <w:lang w:val="es-MX"/>
        </w:rPr>
      </w:pPr>
    </w:p>
    <w:p w14:paraId="45A7C5FC" w14:textId="7B7AE94C" w:rsidR="007D70EF" w:rsidRDefault="00703226" w:rsidP="00703226">
      <w:pPr>
        <w:pStyle w:val="Ttulo1"/>
        <w:ind w:left="0"/>
        <w:rPr>
          <w:lang w:val="es-ES"/>
        </w:rPr>
      </w:pPr>
      <w:bookmarkStart w:id="1" w:name="_Toc31211705"/>
      <w:r>
        <w:rPr>
          <w:lang w:val="es-ES"/>
        </w:rPr>
        <w:lastRenderedPageBreak/>
        <w:t xml:space="preserve">Crear una instancia de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bookmarkEnd w:id="1"/>
      <w:proofErr w:type="spellEnd"/>
    </w:p>
    <w:p w14:paraId="3554F03C" w14:textId="4CEE643D" w:rsidR="00703226" w:rsidRPr="00703226" w:rsidRDefault="00703226" w:rsidP="00ED2050">
      <w:pPr>
        <w:ind w:left="0"/>
        <w:jc w:val="both"/>
        <w:rPr>
          <w:lang w:val="es-ES"/>
        </w:rPr>
      </w:pPr>
      <w:r>
        <w:rPr>
          <w:lang w:val="es-ES"/>
        </w:rPr>
        <w:t xml:space="preserve">En la plataforma de IBM Cloud </w:t>
      </w:r>
      <w:r w:rsidR="002D482C">
        <w:rPr>
          <w:lang w:val="es-ES"/>
        </w:rPr>
        <w:t>dirígete</w:t>
      </w:r>
      <w:r>
        <w:rPr>
          <w:lang w:val="es-ES"/>
        </w:rPr>
        <w:t xml:space="preserve"> a la sección de catálogo, y en la caja de búsqueda teclea el nombre del servicio que necesitamos el cuál es “Natural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” y haz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él.</w:t>
      </w:r>
    </w:p>
    <w:p w14:paraId="09B4E998" w14:textId="6F8192DD" w:rsidR="007D70EF" w:rsidRDefault="00703226" w:rsidP="00703226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703226">
        <w:rPr>
          <w:noProof/>
          <w:lang w:val="es-MX" w:eastAsia="es-ES_tradnl"/>
        </w:rPr>
        <w:drawing>
          <wp:inline distT="0" distB="0" distL="0" distR="0" wp14:anchorId="67C8B39C" wp14:editId="53D5F37E">
            <wp:extent cx="5061006" cy="2370706"/>
            <wp:effectExtent l="0" t="0" r="0" b="444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853" cy="2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B86" w14:textId="74E8CB9A" w:rsidR="00703226" w:rsidRDefault="00703226" w:rsidP="00703226">
      <w:pPr>
        <w:tabs>
          <w:tab w:val="left" w:pos="4580"/>
        </w:tabs>
        <w:ind w:left="0"/>
        <w:rPr>
          <w:lang w:val="es-MX" w:eastAsia="es-ES_tradnl"/>
        </w:rPr>
      </w:pPr>
    </w:p>
    <w:p w14:paraId="21D7D0AD" w14:textId="67A26109" w:rsidR="00703226" w:rsidRDefault="00703226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 xml:space="preserve">Selecciona un nombre adecuado </w:t>
      </w:r>
      <w:r w:rsidR="00ED2050">
        <w:rPr>
          <w:lang w:val="es-MX" w:eastAsia="es-ES_tradnl"/>
        </w:rPr>
        <w:t>y da click en el botón de “crear” para crear una onstancia del servicio.</w:t>
      </w:r>
    </w:p>
    <w:p w14:paraId="5B719546" w14:textId="2F7873B3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</w:p>
    <w:p w14:paraId="3AFB68A1" w14:textId="7D856040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>En la barra que se encuentra a la izquiera navega a “gestionar” y copia el valor de la “clave de API” o “apikey” en un lugar ya que lo ocuparemos después.</w:t>
      </w:r>
    </w:p>
    <w:p w14:paraId="7E236CF1" w14:textId="08D889F0" w:rsidR="004E2A2E" w:rsidRDefault="00ED2050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ED2050">
        <w:rPr>
          <w:noProof/>
          <w:lang w:val="es-MX" w:eastAsia="es-ES_tradnl"/>
        </w:rPr>
        <w:drawing>
          <wp:inline distT="0" distB="0" distL="0" distR="0" wp14:anchorId="576B1AE2" wp14:editId="47168872">
            <wp:extent cx="4814181" cy="2029781"/>
            <wp:effectExtent l="0" t="0" r="0" b="254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3" b="11294"/>
                    <a:stretch/>
                  </pic:blipFill>
                  <pic:spPr bwMode="auto">
                    <a:xfrm>
                      <a:off x="0" y="0"/>
                      <a:ext cx="4843797" cy="204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7FA" w14:textId="77777777" w:rsidR="004E2A2E" w:rsidRPr="004E2A2E" w:rsidRDefault="004E2A2E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5DB47C71" w14:textId="3FDC367F" w:rsidR="00ED2050" w:rsidRDefault="00ED2050" w:rsidP="00ED2050">
      <w:pPr>
        <w:pStyle w:val="Ttulo1"/>
        <w:ind w:left="0"/>
        <w:rPr>
          <w:lang w:val="es-ES"/>
        </w:rPr>
      </w:pPr>
      <w:bookmarkStart w:id="2" w:name="_Toc31211706"/>
      <w:r>
        <w:rPr>
          <w:lang w:val="es-ES"/>
        </w:rPr>
        <w:lastRenderedPageBreak/>
        <w:t xml:space="preserve">Crear una instancia de </w:t>
      </w:r>
      <w:proofErr w:type="spellStart"/>
      <w:r w:rsidR="001C05E5">
        <w:rPr>
          <w:lang w:val="es-ES"/>
        </w:rPr>
        <w:t>Knowledge</w:t>
      </w:r>
      <w:proofErr w:type="spellEnd"/>
      <w:r w:rsidR="001C05E5">
        <w:rPr>
          <w:lang w:val="es-ES"/>
        </w:rPr>
        <w:t xml:space="preserve"> Studio</w:t>
      </w:r>
      <w:bookmarkEnd w:id="2"/>
    </w:p>
    <w:p w14:paraId="621F0CF5" w14:textId="15699DBF" w:rsidR="00ED2050" w:rsidRDefault="001C05E5" w:rsidP="00ED2050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Igual que en la creación de la instancia del otro servicio, dirígete a la sección de catálogo y teclea el nombre del servicio “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Studio”,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sobre él, ponle un nombre adecuado y presiona el botón crear.</w:t>
      </w:r>
    </w:p>
    <w:p w14:paraId="43D2D849" w14:textId="72EE1667" w:rsidR="007D70EF" w:rsidRDefault="00ED2050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D2050">
        <w:rPr>
          <w:noProof/>
          <w:lang w:val="es-ES" w:eastAsia="es-ES_tradnl"/>
        </w:rPr>
        <w:drawing>
          <wp:inline distT="0" distB="0" distL="0" distR="0" wp14:anchorId="72EA8FC6" wp14:editId="6B4E65AA">
            <wp:extent cx="2120508" cy="1415663"/>
            <wp:effectExtent l="0" t="0" r="635" b="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4057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3C4" w14:textId="1B0BF3E8" w:rsidR="001C05E5" w:rsidRDefault="001C05E5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98CC9F" w14:textId="0CD9A3C8" w:rsidR="001C05E5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Hora dirígete a “gestionar” y presiona el botón que Inicia la herramienta de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Studio.</w:t>
      </w:r>
    </w:p>
    <w:p w14:paraId="146CDABE" w14:textId="0600CF93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1C05E5">
        <w:rPr>
          <w:noProof/>
          <w:lang w:val="es-ES" w:eastAsia="es-ES_tradnl"/>
        </w:rPr>
        <w:drawing>
          <wp:inline distT="0" distB="0" distL="0" distR="0" wp14:anchorId="4BF1F708" wp14:editId="3718C373">
            <wp:extent cx="4875609" cy="1203553"/>
            <wp:effectExtent l="0" t="0" r="1270" b="3175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6053" cy="12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345" w14:textId="5B7F9CF5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53B92" w14:textId="77777777" w:rsidR="001C05E5" w:rsidRDefault="001C05E5" w:rsidP="001C05E5">
      <w:pPr>
        <w:tabs>
          <w:tab w:val="left" w:pos="4580"/>
        </w:tabs>
        <w:ind w:left="0"/>
        <w:jc w:val="both"/>
        <w:rPr>
          <w:lang w:val="es-ES" w:eastAsia="es-ES_tradnl"/>
        </w:rPr>
      </w:pPr>
    </w:p>
    <w:p w14:paraId="0693E613" w14:textId="77777777" w:rsidR="001C05E5" w:rsidRPr="00ED2050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</w:p>
    <w:p w14:paraId="0E6801F5" w14:textId="471FCAE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29B8C568" w14:textId="307A026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BBA254" w14:textId="604F5A1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F3FFB92" w14:textId="34A2FA5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6B6B91F5" w14:textId="18CB4B7C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4A1B81AE" w14:textId="1C4ABB71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A059F9C" w14:textId="44C9216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3133E76" w14:textId="44503119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786C37" w14:textId="4DDC558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3E11EC27" w14:textId="521B2ED8" w:rsidR="009B5D64" w:rsidRDefault="009B5D64" w:rsidP="009B5D64">
      <w:pPr>
        <w:pStyle w:val="Ttulo1"/>
        <w:ind w:left="0"/>
        <w:rPr>
          <w:lang w:val="es-ES"/>
        </w:rPr>
      </w:pPr>
      <w:bookmarkStart w:id="3" w:name="_Toc31211707"/>
      <w:r>
        <w:rPr>
          <w:lang w:val="es-ES"/>
        </w:rPr>
        <w:lastRenderedPageBreak/>
        <w:t xml:space="preserve">Crear el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bookmarkEnd w:id="3"/>
      <w:proofErr w:type="spellEnd"/>
    </w:p>
    <w:p w14:paraId="77E0F86C" w14:textId="5C293E2D" w:rsidR="009B5D64" w:rsidRPr="009B5D64" w:rsidRDefault="009B5D64" w:rsidP="009B5D64">
      <w:pPr>
        <w:ind w:left="0"/>
        <w:rPr>
          <w:lang w:val="es-ES"/>
        </w:rPr>
      </w:pPr>
      <w:r>
        <w:rPr>
          <w:lang w:val="es-ES"/>
        </w:rPr>
        <w:t xml:space="preserve">Adentro de la herramienta crearemos un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 xml:space="preserve"> de entidades y relaciones.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y tecleamos un nombre para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 Elegimos el idioma en el que estará la información de la cuál queremos extraer datos, que en este workshop serán en español.</w:t>
      </w:r>
    </w:p>
    <w:p w14:paraId="6836AF0C" w14:textId="0C55156A" w:rsidR="001602CA" w:rsidRDefault="009B5D64" w:rsidP="009B5D64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9B5D64">
        <w:rPr>
          <w:noProof/>
          <w:lang w:val="es-ES" w:eastAsia="es-ES_tradnl"/>
        </w:rPr>
        <w:drawing>
          <wp:inline distT="0" distB="0" distL="0" distR="0" wp14:anchorId="04D6CF1B" wp14:editId="72F62295">
            <wp:extent cx="4812015" cy="1999660"/>
            <wp:effectExtent l="0" t="0" r="190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4160" cy="2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CDD" w14:textId="25C56E91" w:rsidR="009B5D64" w:rsidRDefault="009B5D64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crearemos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el cuál son el conjunto de las entidades que queremos extraer de los documentos</w:t>
      </w:r>
      <w:r w:rsidR="002D482C">
        <w:rPr>
          <w:lang w:val="es-ES" w:eastAsia="es-ES_tradnl"/>
        </w:rPr>
        <w:t xml:space="preserve"> que nos interesa sacarles datos.</w:t>
      </w:r>
    </w:p>
    <w:p w14:paraId="37F9FD78" w14:textId="50270145" w:rsidR="002D482C" w:rsidRDefault="002D482C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Para fines prácticos de este workshop tenemos un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en </w:t>
      </w:r>
      <w:proofErr w:type="gramStart"/>
      <w:r>
        <w:rPr>
          <w:lang w:val="es-ES" w:eastAsia="es-ES_tradnl"/>
        </w:rPr>
        <w:t>formato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listo para cargarse en la herramienta. Este </w:t>
      </w:r>
      <w:proofErr w:type="gramStart"/>
      <w:r>
        <w:rPr>
          <w:lang w:val="es-ES" w:eastAsia="es-ES_tradnl"/>
        </w:rPr>
        <w:t>archivo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se encuentra dentro del file que descargaste de nuestro repositorio en GitHub. (data</w:t>
      </w:r>
      <w:proofErr w:type="gramStart"/>
      <w:r>
        <w:rPr>
          <w:lang w:val="es-ES" w:eastAsia="es-ES_tradnl"/>
        </w:rPr>
        <w:t>/”</w:t>
      </w:r>
      <w:proofErr w:type="spellStart"/>
      <w:r>
        <w:rPr>
          <w:lang w:val="es-ES" w:eastAsia="es-ES_tradnl"/>
        </w:rPr>
        <w:t>types</w:t>
      </w:r>
      <w:proofErr w:type="spellEnd"/>
      <w:proofErr w:type="gramEnd"/>
      <w:r>
        <w:rPr>
          <w:lang w:val="es-ES" w:eastAsia="es-ES_tradnl"/>
        </w:rPr>
        <w:t>…”.</w:t>
      </w:r>
      <w:proofErr w:type="spellStart"/>
      <w:r>
        <w:rPr>
          <w:lang w:val="es-ES" w:eastAsia="es-ES_tradnl"/>
        </w:rPr>
        <w:t>json</w:t>
      </w:r>
      <w:proofErr w:type="spellEnd"/>
      <w:r>
        <w:rPr>
          <w:lang w:val="es-ES" w:eastAsia="es-ES_tradnl"/>
        </w:rPr>
        <w:t>)</w:t>
      </w:r>
    </w:p>
    <w:p w14:paraId="63485715" w14:textId="48D0B732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Haz </w:t>
      </w:r>
      <w:proofErr w:type="spellStart"/>
      <w:proofErr w:type="gramStart"/>
      <w:r w:rsidRPr="002D482C">
        <w:rPr>
          <w:lang w:val="es-ES" w:eastAsia="es-ES_tradnl"/>
        </w:rPr>
        <w:t>click</w:t>
      </w:r>
      <w:proofErr w:type="spellEnd"/>
      <w:proofErr w:type="gramEnd"/>
      <w:r w:rsidRPr="002D482C">
        <w:rPr>
          <w:lang w:val="es-ES" w:eastAsia="es-ES_tradnl"/>
        </w:rPr>
        <w:t xml:space="preserve"> en “</w:t>
      </w:r>
      <w:proofErr w:type="spellStart"/>
      <w:r w:rsidRPr="002D482C">
        <w:rPr>
          <w:lang w:val="es-ES" w:eastAsia="es-ES_tradnl"/>
        </w:rPr>
        <w:t>upload</w:t>
      </w:r>
      <w:proofErr w:type="spellEnd"/>
      <w:r w:rsidRPr="002D482C">
        <w:rPr>
          <w:lang w:val="es-ES" w:eastAsia="es-ES_tradnl"/>
        </w:rPr>
        <w:t>”.</w:t>
      </w:r>
    </w:p>
    <w:p w14:paraId="3DC57682" w14:textId="21B2245D" w:rsidR="002D482C" w:rsidRDefault="002D482C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0AE749D4" wp14:editId="74F28A7D">
            <wp:extent cx="4742055" cy="1233373"/>
            <wp:effectExtent l="0" t="0" r="0" b="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12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22" w14:textId="77777777" w:rsidR="004E2A2E" w:rsidRDefault="004E2A2E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902DB" w14:textId="25323471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Carga el archivo en </w:t>
      </w:r>
      <w:proofErr w:type="gramStart"/>
      <w:r w:rsidRPr="002D482C">
        <w:rPr>
          <w:lang w:val="es-ES" w:eastAsia="es-ES_tradnl"/>
        </w:rPr>
        <w:t>formato .</w:t>
      </w:r>
      <w:proofErr w:type="spellStart"/>
      <w:r w:rsidRPr="002D482C">
        <w:rPr>
          <w:lang w:val="es-ES" w:eastAsia="es-ES_tradnl"/>
        </w:rPr>
        <w:t>json</w:t>
      </w:r>
      <w:proofErr w:type="spellEnd"/>
      <w:proofErr w:type="gramEnd"/>
      <w:r w:rsidRPr="002D482C">
        <w:rPr>
          <w:lang w:val="es-ES" w:eastAsia="es-ES_tradnl"/>
        </w:rPr>
        <w:t>.</w:t>
      </w:r>
    </w:p>
    <w:p w14:paraId="05BE9075" w14:textId="7AB8998A" w:rsidR="002D482C" w:rsidRDefault="002D482C" w:rsidP="002D482C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3AA359A8" wp14:editId="0FFA60BF">
            <wp:extent cx="2405420" cy="1866651"/>
            <wp:effectExtent l="0" t="0" r="0" b="635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591" cy="1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673" w14:textId="7F0F05AD" w:rsidR="002D482C" w:rsidRDefault="002D482C" w:rsidP="002D482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Y ya tienes creado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con las entidades que deseas extraer de información no estructurada.</w:t>
      </w:r>
    </w:p>
    <w:p w14:paraId="725D34C9" w14:textId="7CBF0A1D" w:rsidR="003B4089" w:rsidRDefault="002D482C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43EF40E8" wp14:editId="4D6796AD">
            <wp:extent cx="4139231" cy="2111391"/>
            <wp:effectExtent l="0" t="0" r="1270" b="0"/>
            <wp:docPr id="11" name="Imagen 1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6947" cy="21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D4A" w14:textId="09C1C920" w:rsidR="005525F1" w:rsidRDefault="005525F1" w:rsidP="005525F1">
      <w:pPr>
        <w:pStyle w:val="Ttulo1"/>
        <w:ind w:left="0"/>
        <w:rPr>
          <w:lang w:val="es-ES"/>
        </w:rPr>
      </w:pPr>
      <w:bookmarkStart w:id="4" w:name="_Toc31211708"/>
      <w:r>
        <w:rPr>
          <w:lang w:val="es-ES"/>
        </w:rPr>
        <w:t>Crear el corpus</w:t>
      </w:r>
      <w:bookmarkEnd w:id="4"/>
    </w:p>
    <w:p w14:paraId="34C2A321" w14:textId="71D7F332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>Ahora crearemos el “corpus” que son los documentos que usaremos para entrenar nuestro modelo, en el cuál identificaremos manualmente las entidades de nuestro “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”.</w:t>
      </w:r>
    </w:p>
    <w:p w14:paraId="0499C3CC" w14:textId="29759780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 xml:space="preserve">Para fines prácticos de </w:t>
      </w:r>
      <w:proofErr w:type="gramStart"/>
      <w:r>
        <w:rPr>
          <w:lang w:val="es-ES"/>
        </w:rPr>
        <w:t>éste</w:t>
      </w:r>
      <w:proofErr w:type="gramEnd"/>
      <w:r>
        <w:rPr>
          <w:lang w:val="es-ES"/>
        </w:rPr>
        <w:t xml:space="preserve"> workshop tenemos un “corpus” de documentos de ejemplo para nuestro entrenamiento y ya preparados para entrenarse con algoritmos de inteligencia artificial. El archivo se encuentra en (data/corpus…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).</w:t>
      </w:r>
    </w:p>
    <w:p w14:paraId="1F41CDC3" w14:textId="4B0E7EE5" w:rsidR="005525F1" w:rsidRPr="00C426BB" w:rsidRDefault="005525F1" w:rsidP="00C426BB">
      <w:pPr>
        <w:pStyle w:val="Prrafodelista"/>
        <w:numPr>
          <w:ilvl w:val="0"/>
          <w:numId w:val="7"/>
        </w:numPr>
        <w:rPr>
          <w:lang w:val="es-ES"/>
        </w:rPr>
      </w:pPr>
      <w:r w:rsidRPr="00C426BB">
        <w:rPr>
          <w:lang w:val="es-ES"/>
        </w:rPr>
        <w:t>Seleccionamos “</w:t>
      </w:r>
      <w:proofErr w:type="spellStart"/>
      <w:r w:rsidRPr="00C426BB">
        <w:rPr>
          <w:lang w:val="es-ES"/>
        </w:rPr>
        <w:t>upload</w:t>
      </w:r>
      <w:proofErr w:type="spellEnd"/>
      <w:r w:rsidRPr="00C426BB">
        <w:rPr>
          <w:lang w:val="es-ES"/>
        </w:rPr>
        <w:t xml:space="preserve"> </w:t>
      </w:r>
      <w:proofErr w:type="spellStart"/>
      <w:r w:rsidRPr="00C426BB">
        <w:rPr>
          <w:lang w:val="es-ES"/>
        </w:rPr>
        <w:t>documents</w:t>
      </w:r>
      <w:proofErr w:type="spellEnd"/>
      <w:r w:rsidRPr="00C426BB">
        <w:rPr>
          <w:lang w:val="es-ES"/>
        </w:rPr>
        <w:t xml:space="preserve"> sets”.</w:t>
      </w:r>
    </w:p>
    <w:p w14:paraId="5DDCEC3C" w14:textId="157DD289" w:rsidR="005525F1" w:rsidRDefault="005525F1" w:rsidP="005525F1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05A75915" wp14:editId="7CD86E1A">
            <wp:extent cx="3882317" cy="1486425"/>
            <wp:effectExtent l="0" t="0" r="4445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0564" cy="14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876" w14:textId="311C06A0" w:rsidR="005525F1" w:rsidRDefault="005525F1" w:rsidP="005525F1">
      <w:pPr>
        <w:tabs>
          <w:tab w:val="left" w:pos="4580"/>
        </w:tabs>
        <w:ind w:left="0"/>
        <w:rPr>
          <w:lang w:val="es-ES" w:eastAsia="es-ES_tradnl"/>
        </w:rPr>
      </w:pPr>
    </w:p>
    <w:p w14:paraId="1B370736" w14:textId="12223741" w:rsidR="005525F1" w:rsidRPr="00C426BB" w:rsidRDefault="00C426BB" w:rsidP="00C426BB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ES" w:eastAsia="es-ES_tradnl"/>
        </w:rPr>
      </w:pPr>
      <w:r w:rsidRPr="00C426BB">
        <w:rPr>
          <w:lang w:val="es-ES" w:eastAsia="es-ES_tradnl"/>
        </w:rPr>
        <w:t>Cargamos el documento.</w:t>
      </w:r>
    </w:p>
    <w:p w14:paraId="1F35EEDD" w14:textId="3034D57F" w:rsidR="005525F1" w:rsidRDefault="005525F1" w:rsidP="00C426BB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305C3658" wp14:editId="1A9D4B90">
            <wp:extent cx="3010589" cy="1711297"/>
            <wp:effectExtent l="0" t="0" r="0" b="381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6129" cy="17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237" w14:textId="50479434" w:rsidR="00C426BB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>Se creó un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el cuál tiene 10 archivos .</w:t>
      </w:r>
      <w:proofErr w:type="spellStart"/>
      <w:r>
        <w:rPr>
          <w:lang w:val="es-ES" w:eastAsia="es-ES_tradnl"/>
        </w:rPr>
        <w:t>txt</w:t>
      </w:r>
      <w:proofErr w:type="spellEnd"/>
      <w:r>
        <w:rPr>
          <w:lang w:val="es-ES" w:eastAsia="es-ES_tradnl"/>
        </w:rPr>
        <w:t xml:space="preserve"> que se usarán para el entrenamiento.</w:t>
      </w:r>
    </w:p>
    <w:p w14:paraId="650D62CF" w14:textId="1174449F" w:rsidR="004E2A2E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El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se dividió entre training, test, </w:t>
      </w:r>
      <w:proofErr w:type="spellStart"/>
      <w:r>
        <w:rPr>
          <w:lang w:val="es-ES" w:eastAsia="es-ES_tradnl"/>
        </w:rPr>
        <w:t>blind</w:t>
      </w:r>
      <w:proofErr w:type="spellEnd"/>
      <w:r>
        <w:rPr>
          <w:lang w:val="es-ES" w:eastAsia="es-ES_tradnl"/>
        </w:rPr>
        <w:t xml:space="preserve"> porque para motivos del workshop el “corpus” ya tiene precargado el “</w:t>
      </w:r>
      <w:proofErr w:type="spellStart"/>
      <w:r>
        <w:rPr>
          <w:lang w:val="es-ES" w:eastAsia="es-ES_tradnl"/>
        </w:rPr>
        <w:t>groun</w:t>
      </w:r>
      <w:r w:rsidR="00E668A4">
        <w:rPr>
          <w:lang w:val="es-ES" w:eastAsia="es-ES_tradnl"/>
        </w:rPr>
        <w:t>d</w:t>
      </w:r>
      <w:proofErr w:type="spellEnd"/>
      <w:r w:rsidR="00E668A4">
        <w:rPr>
          <w:lang w:val="es-ES" w:eastAsia="es-ES_tradnl"/>
        </w:rPr>
        <w:t xml:space="preserve"> </w:t>
      </w:r>
      <w:proofErr w:type="spellStart"/>
      <w:r w:rsidR="00E668A4">
        <w:rPr>
          <w:lang w:val="es-ES" w:eastAsia="es-ES_tradnl"/>
        </w:rPr>
        <w:t>truth</w:t>
      </w:r>
      <w:proofErr w:type="spellEnd"/>
      <w:r w:rsidR="00E668A4">
        <w:rPr>
          <w:lang w:val="es-ES" w:eastAsia="es-ES_tradnl"/>
        </w:rPr>
        <w:t xml:space="preserve">” ya que los documentos vienen pre anotados. </w:t>
      </w:r>
    </w:p>
    <w:p w14:paraId="426D77C2" w14:textId="47F3E78E" w:rsidR="003B4089" w:rsidRDefault="00C426BB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C426BB">
        <w:rPr>
          <w:noProof/>
          <w:lang w:val="es-ES" w:eastAsia="es-ES_tradnl"/>
        </w:rPr>
        <w:drawing>
          <wp:inline distT="0" distB="0" distL="0" distR="0" wp14:anchorId="1510403D" wp14:editId="57EE01E3">
            <wp:extent cx="5286395" cy="2057289"/>
            <wp:effectExtent l="0" t="0" r="0" b="63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8FD" w14:textId="1F790929" w:rsidR="003B4089" w:rsidRPr="00030342" w:rsidRDefault="003B4089" w:rsidP="003B4089">
      <w:pPr>
        <w:pStyle w:val="Ttulo1"/>
        <w:ind w:left="0"/>
      </w:pPr>
      <w:bookmarkStart w:id="5" w:name="_Toc31211709"/>
      <w:proofErr w:type="spellStart"/>
      <w:r w:rsidRPr="00030342">
        <w:t>Crear</w:t>
      </w:r>
      <w:proofErr w:type="spellEnd"/>
      <w:r w:rsidRPr="00030342">
        <w:t xml:space="preserve"> annotation task</w:t>
      </w:r>
      <w:bookmarkEnd w:id="5"/>
    </w:p>
    <w:p w14:paraId="1CD670F0" w14:textId="542E0BCB" w:rsidR="00E668A4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Para tener organizadas nuestras anotaciones debemos crear un “task”.</w:t>
      </w:r>
    </w:p>
    <w:p w14:paraId="058747D0" w14:textId="4F9EDFD8" w:rsidR="00030342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Ve a la sección de “annotations”, pestaña “annotations tasks” y dale click a “add task”</w:t>
      </w:r>
    </w:p>
    <w:p w14:paraId="3E5C8C8B" w14:textId="6C4030BA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76D1C531" wp14:editId="42071D95">
            <wp:extent cx="3896397" cy="2049217"/>
            <wp:effectExtent l="0" t="0" r="2540" b="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033" cy="20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3D1" w14:textId="2EE39E4E" w:rsidR="00E668A4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 w:rsidRPr="00030342">
        <w:rPr>
          <w:lang w:val="es-ES" w:eastAsia="es-ES_tradnl"/>
        </w:rPr>
        <w:t xml:space="preserve">Le nombras como quieras, </w:t>
      </w:r>
      <w:r>
        <w:rPr>
          <w:lang w:val="es-ES" w:eastAsia="es-ES_tradnl"/>
        </w:rPr>
        <w:t xml:space="preserve">y te diriges a crear </w:t>
      </w:r>
      <w:proofErr w:type="gramStart"/>
      <w:r>
        <w:rPr>
          <w:lang w:val="es-ES" w:eastAsia="es-ES_tradnl"/>
        </w:rPr>
        <w:t>una set</w:t>
      </w:r>
      <w:proofErr w:type="gramEnd"/>
      <w:r>
        <w:rPr>
          <w:lang w:val="es-ES" w:eastAsia="es-ES_tradnl"/>
        </w:rPr>
        <w:t xml:space="preserve"> de anotaciones.</w:t>
      </w:r>
    </w:p>
    <w:p w14:paraId="5DE07BD4" w14:textId="5830E69D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173446F1" wp14:editId="5E5B72DE">
            <wp:extent cx="4321203" cy="1969748"/>
            <wp:effectExtent l="0" t="0" r="0" b="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160" cy="19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FB16" w14:textId="4DF3C6A7" w:rsidR="00030342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Te saldrá que lo nombres, déjalo con los valores por default y elige un anotador que en este caso será tu usuario.</w:t>
      </w:r>
    </w:p>
    <w:p w14:paraId="7BFAA19C" w14:textId="5CC4FB3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76CC245" wp14:editId="6DC6F441">
            <wp:extent cx="2673512" cy="2283130"/>
            <wp:effectExtent l="0" t="0" r="0" b="3175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895" cy="23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B4C" w14:textId="26FE6846" w:rsidR="00593A50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Ya que has creado tu “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” con un set de anotaciones dentro,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tu 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 que acabas de crear.</w:t>
      </w:r>
    </w:p>
    <w:p w14:paraId="7487D014" w14:textId="39EB5619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0EB5E6A" wp14:editId="3DEFB77D">
            <wp:extent cx="3724200" cy="188141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18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12C" w14:textId="2BADF82C" w:rsidR="003B4089" w:rsidRDefault="003B4089" w:rsidP="003B4089">
      <w:pPr>
        <w:pStyle w:val="Ttulo1"/>
        <w:ind w:left="0"/>
        <w:rPr>
          <w:lang w:val="es-ES"/>
        </w:rPr>
      </w:pPr>
      <w:bookmarkStart w:id="6" w:name="_Toc31211710"/>
      <w:r>
        <w:rPr>
          <w:lang w:val="es-ES"/>
        </w:rPr>
        <w:t>Anotación del set de documentos</w:t>
      </w:r>
      <w:bookmarkEnd w:id="6"/>
    </w:p>
    <w:p w14:paraId="4C167E6F" w14:textId="55F4E0E6" w:rsidR="000F5F9C" w:rsidRPr="00D5642C" w:rsidRDefault="00D5642C" w:rsidP="00D5642C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annotate</w:t>
      </w:r>
      <w:proofErr w:type="spellEnd"/>
      <w:r>
        <w:rPr>
          <w:lang w:val="es-ES"/>
        </w:rPr>
        <w:t>”</w:t>
      </w:r>
    </w:p>
    <w:p w14:paraId="362B0CA4" w14:textId="70A6D6FB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43A4E6D1" wp14:editId="0FFF6973">
            <wp:extent cx="3812012" cy="1935302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4612" cy="1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40B6" w14:textId="44C964C0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F5BED5" w14:textId="5E28842D" w:rsid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Veras todos los documentos que formas el set de anotación.</w:t>
      </w:r>
    </w:p>
    <w:p w14:paraId="53638A03" w14:textId="3D6BF750" w:rsidR="00D5642C" w:rsidRP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alguno.</w:t>
      </w:r>
    </w:p>
    <w:p w14:paraId="52848362" w14:textId="017D0BB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2A892072" wp14:editId="65408CA0">
            <wp:extent cx="4002692" cy="2709601"/>
            <wp:effectExtent l="0" t="0" r="0" b="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430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42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B3378" w14:textId="6CA2E8CD" w:rsidR="00593A50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Notarás que ya vienen las anotaciones de las entidades echas en nuestros documentos, y esto es para fines prácticos del workshop. Aunque debes saber que estas anotaciones se deben hacer por un humano en cada uno de los documentos que formen nuestro “corpus”.</w:t>
      </w:r>
    </w:p>
    <w:p w14:paraId="591ABACE" w14:textId="13808D2D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39912EB4" wp14:editId="271377A2">
            <wp:extent cx="4546378" cy="2584280"/>
            <wp:effectExtent l="0" t="0" r="635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108" cy="25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F8" w14:textId="64F3A63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23C7CAB" w14:textId="40CA02A0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0D37B3C" w14:textId="6C2B6EBB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943F624" w14:textId="1F46A6CF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47A23F8" w14:textId="0CC2D9F5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A303F08" w14:textId="17EEE422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42B2B81B" w14:textId="57C5FF46" w:rsid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Regresa a la vista donde vemos todos los documentos.</w:t>
      </w:r>
    </w:p>
    <w:p w14:paraId="1FCB97F7" w14:textId="7F319270" w:rsidR="00D5642C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Selecciona “</w:t>
      </w:r>
      <w:proofErr w:type="spellStart"/>
      <w:r>
        <w:rPr>
          <w:lang w:val="es-ES" w:eastAsia="es-ES_tradnl"/>
        </w:rPr>
        <w:t>submit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all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documents</w:t>
      </w:r>
      <w:proofErr w:type="spellEnd"/>
      <w:r>
        <w:rPr>
          <w:lang w:val="es-ES" w:eastAsia="es-ES_tradnl"/>
        </w:rPr>
        <w:t>” lo que quiere decir que las anotaciones ya están listas.</w:t>
      </w:r>
    </w:p>
    <w:p w14:paraId="11FEB17D" w14:textId="155DBA5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7255AF19" wp14:editId="4C198E38">
            <wp:extent cx="4456182" cy="3064450"/>
            <wp:effectExtent l="0" t="0" r="1905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922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ECD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5E4C0E2" w14:textId="79473D14" w:rsidR="00D5642C" w:rsidRPr="00D5642C" w:rsidRDefault="00D5642C" w:rsidP="00D5642C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recién anotado y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aceptar.</w:t>
      </w:r>
    </w:p>
    <w:p w14:paraId="17468A61" w14:textId="3CFF31C2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F27028" wp14:editId="675533E3">
            <wp:extent cx="4758856" cy="2470199"/>
            <wp:effectExtent l="0" t="0" r="381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6607" cy="24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C54E" w14:textId="0EB21569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0EC08FA" w14:textId="7E6AD205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30809DE" w14:textId="72F61F2E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717213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EFB896F" w14:textId="257D70FA" w:rsidR="00593A50" w:rsidRDefault="003B4089" w:rsidP="006E55B1">
      <w:pPr>
        <w:pStyle w:val="Ttulo1"/>
        <w:ind w:left="0"/>
        <w:rPr>
          <w:lang w:val="es-ES"/>
        </w:rPr>
      </w:pPr>
      <w:bookmarkStart w:id="7" w:name="_Toc31211711"/>
      <w:r>
        <w:rPr>
          <w:lang w:val="es-ES"/>
        </w:rPr>
        <w:lastRenderedPageBreak/>
        <w:t>Entrenar el modelo</w:t>
      </w:r>
      <w:bookmarkEnd w:id="7"/>
    </w:p>
    <w:p w14:paraId="5863DD24" w14:textId="43AB86B1" w:rsidR="006E55B1" w:rsidRPr="006E55B1" w:rsidRDefault="006E55B1" w:rsidP="006E55B1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de “performance” y 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and </w:t>
      </w:r>
      <w:proofErr w:type="spellStart"/>
      <w:r>
        <w:rPr>
          <w:lang w:val="es-ES"/>
        </w:rPr>
        <w:t>evaluate</w:t>
      </w:r>
      <w:proofErr w:type="spellEnd"/>
      <w:r>
        <w:rPr>
          <w:lang w:val="es-ES"/>
        </w:rPr>
        <w:t>”</w:t>
      </w:r>
    </w:p>
    <w:p w14:paraId="09653C1C" w14:textId="7EAFC2D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16C5F67F" wp14:editId="429AE38A">
            <wp:extent cx="4914272" cy="2650067"/>
            <wp:effectExtent l="0" t="0" r="635" b="4445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670" cy="26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249" w14:textId="265B1F27" w:rsidR="006E55B1" w:rsidRDefault="006E55B1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0C6CF65" w14:textId="60261C80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y 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“</w:t>
      </w:r>
      <w:proofErr w:type="spellStart"/>
      <w:r>
        <w:rPr>
          <w:lang w:val="es-ES" w:eastAsia="es-ES_tradnl"/>
        </w:rPr>
        <w:t>train</w:t>
      </w:r>
      <w:proofErr w:type="spellEnd"/>
      <w:r>
        <w:rPr>
          <w:lang w:val="es-ES" w:eastAsia="es-ES_tradnl"/>
        </w:rPr>
        <w:t>”</w:t>
      </w:r>
    </w:p>
    <w:p w14:paraId="3C4C4DF7" w14:textId="75A0D27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8E4511" wp14:editId="7123632E">
            <wp:extent cx="5326295" cy="2827867"/>
            <wp:effectExtent l="0" t="0" r="0" b="4445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6452" cy="28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20D" w14:textId="37C93649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proofErr w:type="spellStart"/>
      <w:r>
        <w:rPr>
          <w:lang w:val="es-ES" w:eastAsia="es-ES_tradnl"/>
        </w:rPr>
        <w:t>Envíaste</w:t>
      </w:r>
      <w:proofErr w:type="spellEnd"/>
      <w:r>
        <w:rPr>
          <w:lang w:val="es-ES" w:eastAsia="es-ES_tradnl"/>
        </w:rPr>
        <w:t xml:space="preserve"> tu “corpus” con las anotaciones a algoritmos de inteligencia artificial para obtener un modelo personalizado para entender lenguaje natural. El entrenamiento tarda aproximadamente 10 minutos.</w:t>
      </w:r>
    </w:p>
    <w:p w14:paraId="55283663" w14:textId="0E5F0168" w:rsidR="00AD3715" w:rsidRDefault="00AD3715" w:rsidP="00AD3715">
      <w:pPr>
        <w:pStyle w:val="Ttulo1"/>
        <w:ind w:left="0"/>
        <w:rPr>
          <w:lang w:val="es-ES"/>
        </w:rPr>
      </w:pPr>
      <w:bookmarkStart w:id="8" w:name="_Toc31211712"/>
      <w:r>
        <w:rPr>
          <w:lang w:val="es-ES"/>
        </w:rPr>
        <w:lastRenderedPageBreak/>
        <w:t xml:space="preserve">Desplegar el modelo en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 (NLU)</w:t>
      </w:r>
      <w:bookmarkEnd w:id="8"/>
    </w:p>
    <w:p w14:paraId="6DC59B64" w14:textId="283A1572" w:rsidR="00757DD2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“</w:t>
      </w:r>
      <w:proofErr w:type="spellStart"/>
      <w:r>
        <w:rPr>
          <w:lang w:val="es-ES"/>
        </w:rPr>
        <w:t>versions</w:t>
      </w:r>
      <w:proofErr w:type="spellEnd"/>
      <w:r>
        <w:rPr>
          <w:lang w:val="es-ES"/>
        </w:rPr>
        <w:t>”</w:t>
      </w:r>
    </w:p>
    <w:p w14:paraId="575586E3" w14:textId="3DD718A1" w:rsidR="00D236F3" w:rsidRPr="00D236F3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“create version” </w:t>
      </w:r>
    </w:p>
    <w:p w14:paraId="31278BBA" w14:textId="4A38CFA2" w:rsidR="00AD3715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57BC4280" wp14:editId="51C33E45">
            <wp:extent cx="4106849" cy="2103239"/>
            <wp:effectExtent l="0" t="0" r="0" b="508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9668" cy="2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948" w14:textId="7FD8AE6D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31449D83" wp14:editId="656C62E8">
            <wp:extent cx="2389367" cy="1630522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0743" cy="16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98EA" w14:textId="1BA08FCD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</w:t>
      </w:r>
      <w:proofErr w:type="spellStart"/>
      <w:r>
        <w:rPr>
          <w:lang w:val="es-ES" w:eastAsia="es-ES_tradnl"/>
        </w:rPr>
        <w:t>deploy</w:t>
      </w:r>
      <w:proofErr w:type="spellEnd"/>
      <w:r>
        <w:rPr>
          <w:lang w:val="es-ES" w:eastAsia="es-ES_tradnl"/>
        </w:rPr>
        <w:t>”</w:t>
      </w:r>
    </w:p>
    <w:p w14:paraId="5483898F" w14:textId="79B9604B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270135F8" wp14:editId="0CDF7BA0">
            <wp:extent cx="4647538" cy="2313871"/>
            <wp:effectExtent l="0" t="0" r="1270" b="0"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895" cy="23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F9F" w14:textId="1AB9F2B4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A091FE" w14:textId="2D0DBCBA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030E044A" w14:textId="33D27297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Elije el servicio NLU para desplegar el modelo que acabas de crear.</w:t>
      </w:r>
    </w:p>
    <w:p w14:paraId="496DDA78" w14:textId="2B82D749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12679295" wp14:editId="6CA0055E">
            <wp:extent cx="2293026" cy="1410424"/>
            <wp:effectExtent l="0" t="0" r="5715" b="0"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3022" cy="14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C97C" w14:textId="57C71E1E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Busca el servicio que creamos en pasos anteriores del workshop.</w:t>
      </w:r>
    </w:p>
    <w:p w14:paraId="3A9A1F67" w14:textId="1278113F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65539CB4" wp14:editId="78D15A09">
            <wp:extent cx="2275840" cy="2576335"/>
            <wp:effectExtent l="0" t="0" r="0" b="1905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057" cy="2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48AC" w14:textId="08B88197" w:rsid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desplegado tu modelo personalizado con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studio</w:t>
      </w:r>
      <w:proofErr w:type="spellEnd"/>
      <w:r>
        <w:rPr>
          <w:lang w:val="es-ES" w:eastAsia="es-ES_tradnl"/>
        </w:rPr>
        <w:t xml:space="preserve"> al servicio de Natural </w:t>
      </w:r>
      <w:proofErr w:type="spellStart"/>
      <w:r>
        <w:rPr>
          <w:lang w:val="es-ES" w:eastAsia="es-ES_tradnl"/>
        </w:rPr>
        <w:t>Language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Understanding</w:t>
      </w:r>
      <w:proofErr w:type="spellEnd"/>
      <w:r>
        <w:rPr>
          <w:lang w:val="es-ES" w:eastAsia="es-ES_tradnl"/>
        </w:rPr>
        <w:t>. Ahora serás capaz de obtener la información que quieres de cualquier texto.</w:t>
      </w:r>
    </w:p>
    <w:p w14:paraId="29502678" w14:textId="40648FD9" w:rsidR="00B50F10" w:rsidRPr="00D236F3" w:rsidRDefault="00B50F10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Copia el “</w:t>
      </w:r>
      <w:proofErr w:type="spellStart"/>
      <w:r>
        <w:rPr>
          <w:lang w:val="es-ES" w:eastAsia="es-ES_tradnl"/>
        </w:rPr>
        <w:t>Model</w:t>
      </w:r>
      <w:proofErr w:type="spellEnd"/>
      <w:r>
        <w:rPr>
          <w:lang w:val="es-ES" w:eastAsia="es-ES_tradnl"/>
        </w:rPr>
        <w:t xml:space="preserve"> ID” en un lugar.</w:t>
      </w:r>
    </w:p>
    <w:p w14:paraId="77470403" w14:textId="5E778222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7B1EA1A3" wp14:editId="15ECE848">
            <wp:extent cx="3653625" cy="2508823"/>
            <wp:effectExtent l="0" t="0" r="4445" b="635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386" cy="25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12C" w14:textId="02790144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D13C019" w14:textId="6BC8843D" w:rsidR="00347BAD" w:rsidRDefault="00C8194E" w:rsidP="00A71D11">
      <w:pPr>
        <w:pStyle w:val="Ttulo1"/>
        <w:ind w:left="0"/>
        <w:rPr>
          <w:lang w:val="es-ES"/>
        </w:rPr>
      </w:pPr>
      <w:bookmarkStart w:id="9" w:name="_Toc31211713"/>
      <w:r>
        <w:rPr>
          <w:lang w:val="es-ES"/>
        </w:rPr>
        <w:lastRenderedPageBreak/>
        <w:t xml:space="preserve">Implementar el modelo en una </w:t>
      </w:r>
      <w:r w:rsidR="00B32FA9">
        <w:rPr>
          <w:lang w:val="es-ES"/>
        </w:rPr>
        <w:t xml:space="preserve">Java </w:t>
      </w:r>
      <w:proofErr w:type="gramStart"/>
      <w:r>
        <w:rPr>
          <w:lang w:val="es-ES"/>
        </w:rPr>
        <w:t>app</w:t>
      </w:r>
      <w:bookmarkEnd w:id="9"/>
      <w:proofErr w:type="gramEnd"/>
    </w:p>
    <w:p w14:paraId="0685FF7D" w14:textId="77777777" w:rsidR="00A71D11" w:rsidRPr="00A71D11" w:rsidRDefault="00A71D11" w:rsidP="00A71D11">
      <w:pPr>
        <w:ind w:left="0"/>
        <w:rPr>
          <w:lang w:val="es-ES"/>
        </w:rPr>
      </w:pPr>
      <w:bookmarkStart w:id="10" w:name="_GoBack"/>
      <w:bookmarkEnd w:id="10"/>
    </w:p>
    <w:p w14:paraId="3125BA9B" w14:textId="3DBFDEB1" w:rsidR="00347BAD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04CF0458" wp14:editId="2ED79BC6">
            <wp:extent cx="5681207" cy="1945287"/>
            <wp:effectExtent l="0" t="0" r="0" b="0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2307" cy="1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879" w14:textId="207FC9FB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2E697496" wp14:editId="00DAEC78">
            <wp:extent cx="3164343" cy="1388795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6236" cy="14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DDC" w14:textId="2D81B08E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78E2BBCD" wp14:editId="68D651BB">
            <wp:extent cx="2770975" cy="1783431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90" w14:textId="4EA5915E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1FF85EA" w14:textId="5B5A242E" w:rsidR="00C8194E" w:rsidRDefault="00C8194E" w:rsidP="00C8194E">
      <w:pPr>
        <w:pStyle w:val="Ttulo1"/>
        <w:ind w:left="0"/>
        <w:rPr>
          <w:lang w:val="es-ES"/>
        </w:rPr>
      </w:pPr>
      <w:bookmarkStart w:id="11" w:name="_Toc31211714"/>
      <w:r>
        <w:rPr>
          <w:lang w:val="es-ES"/>
        </w:rPr>
        <w:t xml:space="preserve">Subir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a la nube</w:t>
      </w:r>
      <w:bookmarkEnd w:id="11"/>
    </w:p>
    <w:p w14:paraId="40C6A30F" w14:textId="1F6A3D1C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719A9" w14:textId="106054F8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AA86923" w14:textId="7652077D" w:rsidR="00D82403" w:rsidRPr="00C230D3" w:rsidRDefault="00D82403" w:rsidP="00347BAD">
      <w:pPr>
        <w:tabs>
          <w:tab w:val="left" w:pos="4580"/>
        </w:tabs>
        <w:ind w:left="0"/>
        <w:jc w:val="center"/>
        <w:rPr>
          <w:lang w:eastAsia="es-ES_tradnl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login </w:t>
      </w:r>
      <w:r w:rsidR="00FB26B0" w:rsidRPr="00C230D3">
        <w:rPr>
          <w:rFonts w:ascii="Menlo" w:hAnsi="Menlo" w:cs="Menlo"/>
          <w:color w:val="000000"/>
        </w:rPr>
        <w:t>–</w:t>
      </w:r>
      <w:proofErr w:type="spellStart"/>
      <w:r w:rsidRPr="00C230D3">
        <w:rPr>
          <w:rFonts w:ascii="Menlo" w:hAnsi="Menlo" w:cs="Menlo"/>
          <w:color w:val="000000"/>
        </w:rPr>
        <w:t>sso</w:t>
      </w:r>
      <w:proofErr w:type="spellEnd"/>
    </w:p>
    <w:p w14:paraId="67EE2642" w14:textId="3C96F6E5" w:rsidR="00E668A4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  <w:r w:rsidRPr="00C230D3">
        <w:rPr>
          <w:lang w:eastAsia="es-ES_tradnl"/>
        </w:rPr>
        <w:t xml:space="preserve">num 8 </w:t>
      </w:r>
      <w:r w:rsidR="00FB26B0" w:rsidRPr="00C230D3">
        <w:rPr>
          <w:lang w:eastAsia="es-ES_tradnl"/>
        </w:rPr>
        <w:t>us-south</w:t>
      </w:r>
    </w:p>
    <w:p w14:paraId="068A7999" w14:textId="64C14F26" w:rsidR="00C230D3" w:rsidRP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</w:t>
      </w:r>
      <w:proofErr w:type="gramStart"/>
      <w:r w:rsidRPr="00C230D3">
        <w:rPr>
          <w:rFonts w:ascii="Menlo" w:hAnsi="Menlo" w:cs="Menlo"/>
          <w:color w:val="000000"/>
        </w:rPr>
        <w:t>target  -</w:t>
      </w:r>
      <w:proofErr w:type="gramEnd"/>
      <w:r w:rsidRPr="00C230D3">
        <w:rPr>
          <w:rFonts w:ascii="Menlo" w:hAnsi="Menlo" w:cs="Menlo"/>
          <w:color w:val="000000"/>
        </w:rPr>
        <w:t xml:space="preserve"> -</w:t>
      </w:r>
      <w:proofErr w:type="spellStart"/>
      <w:r w:rsidRPr="00C230D3">
        <w:rPr>
          <w:rFonts w:ascii="Menlo" w:hAnsi="Menlo" w:cs="Menlo"/>
          <w:color w:val="000000"/>
        </w:rPr>
        <w:t>cf</w:t>
      </w:r>
      <w:proofErr w:type="spellEnd"/>
    </w:p>
    <w:p w14:paraId="670647DC" w14:textId="166D4541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lastRenderedPageBreak/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target -g Default</w:t>
      </w:r>
    </w:p>
    <w:p w14:paraId="7906895B" w14:textId="619FEE4C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ibmcloud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cf</w:t>
      </w:r>
      <w:proofErr w:type="spellEnd"/>
      <w:r>
        <w:rPr>
          <w:rFonts w:ascii="Menlo" w:hAnsi="Menlo" w:cs="Menlo"/>
          <w:color w:val="000000"/>
        </w:rPr>
        <w:t xml:space="preserve"> push</w:t>
      </w:r>
    </w:p>
    <w:p w14:paraId="4F85D4DE" w14:textId="5C441AC5" w:rsidR="009F292D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</w:p>
    <w:p w14:paraId="3BC3D467" w14:textId="73D96EF2" w:rsidR="009F292D" w:rsidRPr="00C230D3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r w:rsidRPr="009F292D">
        <w:rPr>
          <w:rFonts w:ascii="Menlo" w:hAnsi="Menlo" w:cs="Menlo"/>
          <w:noProof/>
          <w:color w:val="000000"/>
        </w:rPr>
        <w:drawing>
          <wp:inline distT="0" distB="0" distL="0" distR="0" wp14:anchorId="778235D8" wp14:editId="0FCDDF0D">
            <wp:extent cx="4365633" cy="1853777"/>
            <wp:effectExtent l="0" t="0" r="3175" b="635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6873" cy="18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A35" w14:textId="77777777" w:rsidR="00C230D3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sectPr w:rsidR="00C230D3" w:rsidRPr="00C230D3" w:rsidSect="003A64CB">
      <w:headerReference w:type="default" r:id="rId46"/>
      <w:footerReference w:type="default" r:id="rId47"/>
      <w:headerReference w:type="first" r:id="rId48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006A47" w14:textId="77777777" w:rsidR="009F1ECB" w:rsidRDefault="009F1ECB">
      <w:pPr>
        <w:spacing w:after="0" w:line="240" w:lineRule="auto"/>
      </w:pPr>
      <w:r>
        <w:separator/>
      </w:r>
    </w:p>
  </w:endnote>
  <w:endnote w:type="continuationSeparator" w:id="0">
    <w:p w14:paraId="2118416C" w14:textId="77777777" w:rsidR="009F1ECB" w:rsidRDefault="009F1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22DB7050" w:rsidR="0000366C" w:rsidRPr="00D74074" w:rsidRDefault="0000366C" w:rsidP="6F5396D0">
        <w:pPr>
          <w:pStyle w:val="Piedepgina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EF2331">
          <w:rPr>
            <w:b/>
            <w:bCs/>
          </w:rPr>
          <w:t>Knowledge Studio</w:t>
        </w:r>
        <w:r w:rsidRPr="41CCF9A2">
          <w:rPr>
            <w:b/>
            <w:bCs/>
          </w:rPr>
          <w:t xml:space="preserve"> Hands-On Workshop</w:t>
        </w:r>
        <w:r w:rsidRPr="00D74074">
          <w:rPr>
            <w:b/>
            <w:bCs/>
          </w:rPr>
          <w:t xml:space="preserve"> </w:t>
        </w:r>
      </w:p>
    </w:sdtContent>
  </w:sdt>
  <w:p w14:paraId="6F8271D3" w14:textId="77777777" w:rsidR="0000366C" w:rsidRPr="00EF2331" w:rsidRDefault="0000366C" w:rsidP="47D34650">
    <w:pPr>
      <w:pStyle w:val="Piedepgina"/>
      <w:rPr>
        <w:sz w:val="16"/>
        <w:szCs w:val="16"/>
        <w:lang w:val="es-MX"/>
      </w:rPr>
    </w:pPr>
    <w:r w:rsidRPr="00EF2331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01ADEB" w14:textId="77777777" w:rsidR="009F1ECB" w:rsidRDefault="009F1ECB">
      <w:pPr>
        <w:spacing w:after="0" w:line="240" w:lineRule="auto"/>
      </w:pPr>
      <w:r>
        <w:separator/>
      </w:r>
    </w:p>
  </w:footnote>
  <w:footnote w:type="continuationSeparator" w:id="0">
    <w:p w14:paraId="62846D07" w14:textId="77777777" w:rsidR="009F1ECB" w:rsidRDefault="009F1E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26E28"/>
    <w:multiLevelType w:val="hybridMultilevel"/>
    <w:tmpl w:val="B55E52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2F7065"/>
    <w:multiLevelType w:val="hybridMultilevel"/>
    <w:tmpl w:val="4D786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783B5F"/>
    <w:multiLevelType w:val="hybridMultilevel"/>
    <w:tmpl w:val="FBB849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211ADC"/>
    <w:multiLevelType w:val="hybridMultilevel"/>
    <w:tmpl w:val="4FDE73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AD4EC8"/>
    <w:multiLevelType w:val="hybridMultilevel"/>
    <w:tmpl w:val="2278B8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F1FF2"/>
    <w:multiLevelType w:val="hybridMultilevel"/>
    <w:tmpl w:val="EC5ACE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194EF4"/>
    <w:multiLevelType w:val="hybridMultilevel"/>
    <w:tmpl w:val="58F296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606694"/>
    <w:multiLevelType w:val="hybridMultilevel"/>
    <w:tmpl w:val="F704D51E"/>
    <w:lvl w:ilvl="0" w:tplc="040A000F">
      <w:start w:val="1"/>
      <w:numFmt w:val="decimal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1FA5AB9"/>
    <w:multiLevelType w:val="hybridMultilevel"/>
    <w:tmpl w:val="BA9810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C76F39"/>
    <w:multiLevelType w:val="hybridMultilevel"/>
    <w:tmpl w:val="B41AFC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1" w15:restartNumberingAfterBreak="0">
    <w:nsid w:val="7CFE607B"/>
    <w:multiLevelType w:val="hybridMultilevel"/>
    <w:tmpl w:val="05E8D5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2"/>
  </w:num>
  <w:num w:numId="4">
    <w:abstractNumId w:val="6"/>
  </w:num>
  <w:num w:numId="5">
    <w:abstractNumId w:val="0"/>
  </w:num>
  <w:num w:numId="6">
    <w:abstractNumId w:val="4"/>
  </w:num>
  <w:num w:numId="7">
    <w:abstractNumId w:val="1"/>
  </w:num>
  <w:num w:numId="8">
    <w:abstractNumId w:val="3"/>
  </w:num>
  <w:num w:numId="9">
    <w:abstractNumId w:val="5"/>
  </w:num>
  <w:num w:numId="10">
    <w:abstractNumId w:val="8"/>
  </w:num>
  <w:num w:numId="11">
    <w:abstractNumId w:val="9"/>
  </w:num>
  <w:num w:numId="12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0342"/>
    <w:rsid w:val="00033CCB"/>
    <w:rsid w:val="00034C23"/>
    <w:rsid w:val="000356E8"/>
    <w:rsid w:val="00040177"/>
    <w:rsid w:val="0004216A"/>
    <w:rsid w:val="00043520"/>
    <w:rsid w:val="000478B7"/>
    <w:rsid w:val="00052F3F"/>
    <w:rsid w:val="00055391"/>
    <w:rsid w:val="000558C1"/>
    <w:rsid w:val="00056DB3"/>
    <w:rsid w:val="000648FE"/>
    <w:rsid w:val="00085311"/>
    <w:rsid w:val="000929A6"/>
    <w:rsid w:val="00095995"/>
    <w:rsid w:val="00096155"/>
    <w:rsid w:val="000A3A3E"/>
    <w:rsid w:val="000B0506"/>
    <w:rsid w:val="000D146F"/>
    <w:rsid w:val="000E098B"/>
    <w:rsid w:val="000E5DB8"/>
    <w:rsid w:val="000E6D6F"/>
    <w:rsid w:val="000F2CAE"/>
    <w:rsid w:val="000F2DB8"/>
    <w:rsid w:val="000F2EAC"/>
    <w:rsid w:val="000F5F9C"/>
    <w:rsid w:val="00101F12"/>
    <w:rsid w:val="00103C7D"/>
    <w:rsid w:val="001059C9"/>
    <w:rsid w:val="0012722B"/>
    <w:rsid w:val="00135751"/>
    <w:rsid w:val="00137A71"/>
    <w:rsid w:val="001461D1"/>
    <w:rsid w:val="00152115"/>
    <w:rsid w:val="00152DFA"/>
    <w:rsid w:val="001539E8"/>
    <w:rsid w:val="001602CA"/>
    <w:rsid w:val="00161758"/>
    <w:rsid w:val="00163452"/>
    <w:rsid w:val="001708FC"/>
    <w:rsid w:val="001756CC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B3EE1"/>
    <w:rsid w:val="001C05E5"/>
    <w:rsid w:val="001C3941"/>
    <w:rsid w:val="001C5EA2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57C8"/>
    <w:rsid w:val="00226851"/>
    <w:rsid w:val="002325EB"/>
    <w:rsid w:val="002440E7"/>
    <w:rsid w:val="00244AFB"/>
    <w:rsid w:val="00252DD7"/>
    <w:rsid w:val="00255B23"/>
    <w:rsid w:val="00267DC3"/>
    <w:rsid w:val="00267F0C"/>
    <w:rsid w:val="002816F5"/>
    <w:rsid w:val="00284326"/>
    <w:rsid w:val="00290599"/>
    <w:rsid w:val="00292672"/>
    <w:rsid w:val="002B0065"/>
    <w:rsid w:val="002B0126"/>
    <w:rsid w:val="002B021F"/>
    <w:rsid w:val="002B0470"/>
    <w:rsid w:val="002B0692"/>
    <w:rsid w:val="002C33C9"/>
    <w:rsid w:val="002C33D0"/>
    <w:rsid w:val="002C3B38"/>
    <w:rsid w:val="002D482C"/>
    <w:rsid w:val="002D6141"/>
    <w:rsid w:val="002E10D3"/>
    <w:rsid w:val="002E1DF4"/>
    <w:rsid w:val="002E2263"/>
    <w:rsid w:val="002E3941"/>
    <w:rsid w:val="002E5D7D"/>
    <w:rsid w:val="002E6AB5"/>
    <w:rsid w:val="002F18C5"/>
    <w:rsid w:val="0030064E"/>
    <w:rsid w:val="00304884"/>
    <w:rsid w:val="00312C68"/>
    <w:rsid w:val="003175B4"/>
    <w:rsid w:val="00320C7A"/>
    <w:rsid w:val="00321C6A"/>
    <w:rsid w:val="0033324A"/>
    <w:rsid w:val="003351DE"/>
    <w:rsid w:val="0034362D"/>
    <w:rsid w:val="00343AFC"/>
    <w:rsid w:val="00345298"/>
    <w:rsid w:val="00347BAD"/>
    <w:rsid w:val="00347E23"/>
    <w:rsid w:val="0036231D"/>
    <w:rsid w:val="003744DD"/>
    <w:rsid w:val="00382F79"/>
    <w:rsid w:val="00383F8A"/>
    <w:rsid w:val="00397419"/>
    <w:rsid w:val="003A5DD3"/>
    <w:rsid w:val="003A64CB"/>
    <w:rsid w:val="003A669E"/>
    <w:rsid w:val="003B4089"/>
    <w:rsid w:val="003C4943"/>
    <w:rsid w:val="003C55C7"/>
    <w:rsid w:val="003D5282"/>
    <w:rsid w:val="003E230B"/>
    <w:rsid w:val="003E7DEC"/>
    <w:rsid w:val="003F30D2"/>
    <w:rsid w:val="003F4C94"/>
    <w:rsid w:val="003F4E09"/>
    <w:rsid w:val="0040160F"/>
    <w:rsid w:val="00405774"/>
    <w:rsid w:val="00410BC7"/>
    <w:rsid w:val="004173DA"/>
    <w:rsid w:val="0041763D"/>
    <w:rsid w:val="004229A9"/>
    <w:rsid w:val="0042455E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A5481"/>
    <w:rsid w:val="004A7865"/>
    <w:rsid w:val="004B22DF"/>
    <w:rsid w:val="004B2E20"/>
    <w:rsid w:val="004B3C2C"/>
    <w:rsid w:val="004B7143"/>
    <w:rsid w:val="004B7D00"/>
    <w:rsid w:val="004C0A7D"/>
    <w:rsid w:val="004C451D"/>
    <w:rsid w:val="004C7E78"/>
    <w:rsid w:val="004D2192"/>
    <w:rsid w:val="004D389C"/>
    <w:rsid w:val="004D44A8"/>
    <w:rsid w:val="004D66A0"/>
    <w:rsid w:val="004E1D4F"/>
    <w:rsid w:val="004E2A2E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25143"/>
    <w:rsid w:val="00532CDC"/>
    <w:rsid w:val="00533200"/>
    <w:rsid w:val="00534079"/>
    <w:rsid w:val="005522A7"/>
    <w:rsid w:val="0055249A"/>
    <w:rsid w:val="005525F1"/>
    <w:rsid w:val="00552BB5"/>
    <w:rsid w:val="00560C23"/>
    <w:rsid w:val="0057207B"/>
    <w:rsid w:val="00581C54"/>
    <w:rsid w:val="00585206"/>
    <w:rsid w:val="00592A54"/>
    <w:rsid w:val="00592C65"/>
    <w:rsid w:val="00593A50"/>
    <w:rsid w:val="00595AAD"/>
    <w:rsid w:val="005B67B2"/>
    <w:rsid w:val="005C0162"/>
    <w:rsid w:val="005C2089"/>
    <w:rsid w:val="005E56C6"/>
    <w:rsid w:val="005F192F"/>
    <w:rsid w:val="006058C1"/>
    <w:rsid w:val="00614793"/>
    <w:rsid w:val="0062172A"/>
    <w:rsid w:val="0063158A"/>
    <w:rsid w:val="00640039"/>
    <w:rsid w:val="006425CF"/>
    <w:rsid w:val="00642C7E"/>
    <w:rsid w:val="006438CA"/>
    <w:rsid w:val="00651FD3"/>
    <w:rsid w:val="00654302"/>
    <w:rsid w:val="00657392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E55B1"/>
    <w:rsid w:val="006F3F09"/>
    <w:rsid w:val="00701BDB"/>
    <w:rsid w:val="00702CDA"/>
    <w:rsid w:val="00703226"/>
    <w:rsid w:val="007124AD"/>
    <w:rsid w:val="00712F8A"/>
    <w:rsid w:val="00716419"/>
    <w:rsid w:val="00720324"/>
    <w:rsid w:val="00722C93"/>
    <w:rsid w:val="00727312"/>
    <w:rsid w:val="00732941"/>
    <w:rsid w:val="00736EEF"/>
    <w:rsid w:val="007374AF"/>
    <w:rsid w:val="00742D80"/>
    <w:rsid w:val="00751750"/>
    <w:rsid w:val="00755031"/>
    <w:rsid w:val="00757DD2"/>
    <w:rsid w:val="00764D87"/>
    <w:rsid w:val="0077073E"/>
    <w:rsid w:val="00772384"/>
    <w:rsid w:val="007727C3"/>
    <w:rsid w:val="00772ACF"/>
    <w:rsid w:val="00784F61"/>
    <w:rsid w:val="007869F6"/>
    <w:rsid w:val="00792B23"/>
    <w:rsid w:val="00793110"/>
    <w:rsid w:val="007A0022"/>
    <w:rsid w:val="007A775E"/>
    <w:rsid w:val="007B05E8"/>
    <w:rsid w:val="007B11CF"/>
    <w:rsid w:val="007B3038"/>
    <w:rsid w:val="007B534B"/>
    <w:rsid w:val="007C03B6"/>
    <w:rsid w:val="007C2733"/>
    <w:rsid w:val="007C4210"/>
    <w:rsid w:val="007D70EF"/>
    <w:rsid w:val="007D72C2"/>
    <w:rsid w:val="007D7A93"/>
    <w:rsid w:val="007E2551"/>
    <w:rsid w:val="007E3F1D"/>
    <w:rsid w:val="007E5B99"/>
    <w:rsid w:val="007F6587"/>
    <w:rsid w:val="00821942"/>
    <w:rsid w:val="00825E7D"/>
    <w:rsid w:val="00834644"/>
    <w:rsid w:val="00834C94"/>
    <w:rsid w:val="00843785"/>
    <w:rsid w:val="00845634"/>
    <w:rsid w:val="00860090"/>
    <w:rsid w:val="00872710"/>
    <w:rsid w:val="008734E2"/>
    <w:rsid w:val="008756C8"/>
    <w:rsid w:val="008815F4"/>
    <w:rsid w:val="00886632"/>
    <w:rsid w:val="008929B2"/>
    <w:rsid w:val="008944B2"/>
    <w:rsid w:val="008A0118"/>
    <w:rsid w:val="008A136D"/>
    <w:rsid w:val="008A5676"/>
    <w:rsid w:val="008A7FDC"/>
    <w:rsid w:val="008C10B6"/>
    <w:rsid w:val="008C361D"/>
    <w:rsid w:val="008C49CD"/>
    <w:rsid w:val="008C52CD"/>
    <w:rsid w:val="008C6377"/>
    <w:rsid w:val="008C7610"/>
    <w:rsid w:val="008D2EC4"/>
    <w:rsid w:val="008D4B72"/>
    <w:rsid w:val="008E28E0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3054"/>
    <w:rsid w:val="0091471F"/>
    <w:rsid w:val="00915470"/>
    <w:rsid w:val="0091620F"/>
    <w:rsid w:val="00922273"/>
    <w:rsid w:val="009250C8"/>
    <w:rsid w:val="0092553A"/>
    <w:rsid w:val="009359D4"/>
    <w:rsid w:val="0094068C"/>
    <w:rsid w:val="00940B90"/>
    <w:rsid w:val="0094294B"/>
    <w:rsid w:val="00943B3A"/>
    <w:rsid w:val="009506B7"/>
    <w:rsid w:val="00961A4E"/>
    <w:rsid w:val="0097181A"/>
    <w:rsid w:val="00972CF8"/>
    <w:rsid w:val="00975E2A"/>
    <w:rsid w:val="00975F2C"/>
    <w:rsid w:val="00980284"/>
    <w:rsid w:val="009818CE"/>
    <w:rsid w:val="009A7270"/>
    <w:rsid w:val="009A7A43"/>
    <w:rsid w:val="009B47BF"/>
    <w:rsid w:val="009B5D64"/>
    <w:rsid w:val="009B6305"/>
    <w:rsid w:val="009C079A"/>
    <w:rsid w:val="009C46BC"/>
    <w:rsid w:val="009D0AA9"/>
    <w:rsid w:val="009D5FF9"/>
    <w:rsid w:val="009E2787"/>
    <w:rsid w:val="009E44AC"/>
    <w:rsid w:val="009E4E3D"/>
    <w:rsid w:val="009E4FF3"/>
    <w:rsid w:val="009F1ECB"/>
    <w:rsid w:val="009F292D"/>
    <w:rsid w:val="009F3AB0"/>
    <w:rsid w:val="009F5340"/>
    <w:rsid w:val="00A030B1"/>
    <w:rsid w:val="00A0571A"/>
    <w:rsid w:val="00A065F6"/>
    <w:rsid w:val="00A074B1"/>
    <w:rsid w:val="00A11A20"/>
    <w:rsid w:val="00A2227B"/>
    <w:rsid w:val="00A22543"/>
    <w:rsid w:val="00A22C21"/>
    <w:rsid w:val="00A257E7"/>
    <w:rsid w:val="00A348ED"/>
    <w:rsid w:val="00A35DFF"/>
    <w:rsid w:val="00A36B62"/>
    <w:rsid w:val="00A41386"/>
    <w:rsid w:val="00A41C70"/>
    <w:rsid w:val="00A44025"/>
    <w:rsid w:val="00A44615"/>
    <w:rsid w:val="00A45377"/>
    <w:rsid w:val="00A51E3D"/>
    <w:rsid w:val="00A53563"/>
    <w:rsid w:val="00A54B32"/>
    <w:rsid w:val="00A56256"/>
    <w:rsid w:val="00A57BCC"/>
    <w:rsid w:val="00A615F6"/>
    <w:rsid w:val="00A639DC"/>
    <w:rsid w:val="00A71D11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3715"/>
    <w:rsid w:val="00AD59D2"/>
    <w:rsid w:val="00AD6502"/>
    <w:rsid w:val="00AE4EBA"/>
    <w:rsid w:val="00AF09F1"/>
    <w:rsid w:val="00AF3E59"/>
    <w:rsid w:val="00B04C10"/>
    <w:rsid w:val="00B102A7"/>
    <w:rsid w:val="00B11870"/>
    <w:rsid w:val="00B12185"/>
    <w:rsid w:val="00B12D83"/>
    <w:rsid w:val="00B148E7"/>
    <w:rsid w:val="00B32FA9"/>
    <w:rsid w:val="00B3330B"/>
    <w:rsid w:val="00B36854"/>
    <w:rsid w:val="00B4104B"/>
    <w:rsid w:val="00B46C40"/>
    <w:rsid w:val="00B50F10"/>
    <w:rsid w:val="00B53150"/>
    <w:rsid w:val="00B53E56"/>
    <w:rsid w:val="00B552C8"/>
    <w:rsid w:val="00B646E9"/>
    <w:rsid w:val="00B651B6"/>
    <w:rsid w:val="00B658A6"/>
    <w:rsid w:val="00B71504"/>
    <w:rsid w:val="00B71F57"/>
    <w:rsid w:val="00B7349E"/>
    <w:rsid w:val="00BA7B57"/>
    <w:rsid w:val="00BB1424"/>
    <w:rsid w:val="00BC1880"/>
    <w:rsid w:val="00BC604F"/>
    <w:rsid w:val="00BD078D"/>
    <w:rsid w:val="00BE5C8A"/>
    <w:rsid w:val="00BE5CF3"/>
    <w:rsid w:val="00BE6359"/>
    <w:rsid w:val="00C012B6"/>
    <w:rsid w:val="00C074DB"/>
    <w:rsid w:val="00C171C4"/>
    <w:rsid w:val="00C230D3"/>
    <w:rsid w:val="00C32728"/>
    <w:rsid w:val="00C3601D"/>
    <w:rsid w:val="00C426BB"/>
    <w:rsid w:val="00C445D6"/>
    <w:rsid w:val="00C57220"/>
    <w:rsid w:val="00C626C2"/>
    <w:rsid w:val="00C65DC2"/>
    <w:rsid w:val="00C6724E"/>
    <w:rsid w:val="00C71067"/>
    <w:rsid w:val="00C726FF"/>
    <w:rsid w:val="00C72AA2"/>
    <w:rsid w:val="00C764B6"/>
    <w:rsid w:val="00C8194E"/>
    <w:rsid w:val="00C86310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CE7EC3"/>
    <w:rsid w:val="00D07611"/>
    <w:rsid w:val="00D1203E"/>
    <w:rsid w:val="00D12AB3"/>
    <w:rsid w:val="00D13D89"/>
    <w:rsid w:val="00D14FA2"/>
    <w:rsid w:val="00D236F3"/>
    <w:rsid w:val="00D36BFB"/>
    <w:rsid w:val="00D37632"/>
    <w:rsid w:val="00D403DD"/>
    <w:rsid w:val="00D40A4B"/>
    <w:rsid w:val="00D4555F"/>
    <w:rsid w:val="00D52385"/>
    <w:rsid w:val="00D54863"/>
    <w:rsid w:val="00D5642C"/>
    <w:rsid w:val="00D57B6E"/>
    <w:rsid w:val="00D66699"/>
    <w:rsid w:val="00D73F62"/>
    <w:rsid w:val="00D74074"/>
    <w:rsid w:val="00D80ECF"/>
    <w:rsid w:val="00D82403"/>
    <w:rsid w:val="00D879C6"/>
    <w:rsid w:val="00DA2D3F"/>
    <w:rsid w:val="00DA3AAF"/>
    <w:rsid w:val="00DA7BC2"/>
    <w:rsid w:val="00DB2982"/>
    <w:rsid w:val="00DB48AA"/>
    <w:rsid w:val="00DB532D"/>
    <w:rsid w:val="00DB6571"/>
    <w:rsid w:val="00DC0AA1"/>
    <w:rsid w:val="00DC17BA"/>
    <w:rsid w:val="00DC32F7"/>
    <w:rsid w:val="00DC6563"/>
    <w:rsid w:val="00DD14E6"/>
    <w:rsid w:val="00DD6D4A"/>
    <w:rsid w:val="00DE2EE8"/>
    <w:rsid w:val="00DE327C"/>
    <w:rsid w:val="00DF1B85"/>
    <w:rsid w:val="00DF4190"/>
    <w:rsid w:val="00DF66E0"/>
    <w:rsid w:val="00DF6FA5"/>
    <w:rsid w:val="00DF7B8A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15C7"/>
    <w:rsid w:val="00E6312F"/>
    <w:rsid w:val="00E65888"/>
    <w:rsid w:val="00E668A4"/>
    <w:rsid w:val="00E67C08"/>
    <w:rsid w:val="00E87144"/>
    <w:rsid w:val="00E91A5E"/>
    <w:rsid w:val="00E976A5"/>
    <w:rsid w:val="00E97B59"/>
    <w:rsid w:val="00EA7ED5"/>
    <w:rsid w:val="00EB501D"/>
    <w:rsid w:val="00EC7075"/>
    <w:rsid w:val="00ED12DC"/>
    <w:rsid w:val="00ED2050"/>
    <w:rsid w:val="00ED6470"/>
    <w:rsid w:val="00ED7804"/>
    <w:rsid w:val="00EE0491"/>
    <w:rsid w:val="00EE2900"/>
    <w:rsid w:val="00EE74B8"/>
    <w:rsid w:val="00EF00C9"/>
    <w:rsid w:val="00EF2331"/>
    <w:rsid w:val="00F046E5"/>
    <w:rsid w:val="00F05C5C"/>
    <w:rsid w:val="00F11F39"/>
    <w:rsid w:val="00F1217A"/>
    <w:rsid w:val="00F20844"/>
    <w:rsid w:val="00F236B5"/>
    <w:rsid w:val="00F33D58"/>
    <w:rsid w:val="00F345D9"/>
    <w:rsid w:val="00F37B5F"/>
    <w:rsid w:val="00F4436C"/>
    <w:rsid w:val="00F44F4B"/>
    <w:rsid w:val="00F468FB"/>
    <w:rsid w:val="00F47B77"/>
    <w:rsid w:val="00F56E38"/>
    <w:rsid w:val="00F61623"/>
    <w:rsid w:val="00F65B91"/>
    <w:rsid w:val="00F75AAA"/>
    <w:rsid w:val="00F827D4"/>
    <w:rsid w:val="00F82A8B"/>
    <w:rsid w:val="00F86345"/>
    <w:rsid w:val="00F86898"/>
    <w:rsid w:val="00F9257C"/>
    <w:rsid w:val="00F941C0"/>
    <w:rsid w:val="00FA0207"/>
    <w:rsid w:val="00FA1336"/>
    <w:rsid w:val="00FA2DD2"/>
    <w:rsid w:val="00FA3136"/>
    <w:rsid w:val="00FA653E"/>
    <w:rsid w:val="00FB26B0"/>
    <w:rsid w:val="00FB72AE"/>
    <w:rsid w:val="00FC5025"/>
    <w:rsid w:val="00FD0EF3"/>
    <w:rsid w:val="00FD47CA"/>
    <w:rsid w:val="00FD6E14"/>
    <w:rsid w:val="00FD72C9"/>
    <w:rsid w:val="00FE5197"/>
    <w:rsid w:val="00FE5D7B"/>
    <w:rsid w:val="00FE7A40"/>
    <w:rsid w:val="00FE7EFB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9A9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740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/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74074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D74074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C8194E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:lang w:val="es-MX" w:eastAsia="es-ES_tradnl"/>
      <w14:ligatures w14:val="none"/>
      <w14:numForm w14:val="default"/>
    </w:rPr>
  </w:style>
  <w:style w:type="paragraph" w:styleId="TDC1">
    <w:name w:val="toc 1"/>
    <w:basedOn w:val="Normal"/>
    <w:next w:val="Normal"/>
    <w:autoRedefine/>
    <w:uiPriority w:val="39"/>
    <w:unhideWhenUsed/>
    <w:rsid w:val="00C8194E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C8194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C8194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C8194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C8194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C8194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8194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8194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8194E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08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debind.com/mac-osx/install-maven-mac-os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IBM-Cloud/ibm-cloud-cli-release/releas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mailto:AlejandroB.Villasenor@.ibm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howtodoinjava.com/maven/how-to-install-maven-on-window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B52C2-4C21-2E44-8C3C-E4F186248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888</TotalTime>
  <Pages>16</Pages>
  <Words>1015</Words>
  <Characters>5583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Alejandro Stark</cp:lastModifiedBy>
  <cp:revision>136</cp:revision>
  <cp:lastPrinted>2016-12-13T13:20:00Z</cp:lastPrinted>
  <dcterms:created xsi:type="dcterms:W3CDTF">2018-08-28T16:13:00Z</dcterms:created>
  <dcterms:modified xsi:type="dcterms:W3CDTF">2020-01-30T06:10:00Z</dcterms:modified>
</cp:coreProperties>
</file>