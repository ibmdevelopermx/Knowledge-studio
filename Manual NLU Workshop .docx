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62EF78" w14:textId="3A23181A" w:rsidR="00186A74" w:rsidRPr="00860090" w:rsidRDefault="00BC604F" w:rsidP="6F5396D0">
      <w:pPr>
        <w:rPr>
          <w:rFonts w:ascii="Times New Roman" w:eastAsia="Times New Roman" w:hAnsi="Times New Roman" w:cs="Times New Roman"/>
          <w:color w:val="000000" w:themeColor="text1"/>
          <w:sz w:val="0"/>
          <w:szCs w:val="0"/>
        </w:rPr>
      </w:pPr>
      <w:r w:rsidRPr="00860090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eastAsia="x-none" w:bidi="x-none"/>
        </w:rPr>
        <w:t xml:space="preserve"> </w:t>
      </w:r>
      <w:r w:rsidR="00B71F57" w:rsidRPr="00860090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eastAsia="x-none" w:bidi="x-none"/>
        </w:rPr>
        <w:t>X</w:t>
      </w:r>
    </w:p>
    <w:p w14:paraId="5C89B206" w14:textId="07D9A989" w:rsidR="00B71F57" w:rsidRPr="00860090" w:rsidRDefault="00B71F57" w:rsidP="00186A74"/>
    <w:p w14:paraId="1849B109" w14:textId="47A5E923" w:rsidR="00024021" w:rsidRPr="00860090" w:rsidRDefault="00024021" w:rsidP="00024021">
      <w:pPr>
        <w:ind w:left="0"/>
        <w:rPr>
          <w:color w:val="FFFFFF" w:themeColor="background1"/>
        </w:rPr>
      </w:pPr>
    </w:p>
    <w:p w14:paraId="44C5C946" w14:textId="7E0F21EE" w:rsidR="008E28E0" w:rsidRPr="00860090" w:rsidRDefault="008E28E0" w:rsidP="008E28E0"/>
    <w:p w14:paraId="2595B228" w14:textId="77777777" w:rsidR="00F05C5C" w:rsidRPr="00860090" w:rsidRDefault="00F05C5C" w:rsidP="008E28E0"/>
    <w:p w14:paraId="3CC646FA" w14:textId="3BABDB2C" w:rsidR="00E87144" w:rsidRPr="00E87144" w:rsidRDefault="00E87144" w:rsidP="00E87144">
      <w:pPr>
        <w:rPr>
          <w:rFonts w:ascii="Times New Roman" w:eastAsia="Times New Roman" w:hAnsi="Times New Roman" w:cs="Times New Roman"/>
          <w:sz w:val="24"/>
          <w:szCs w:val="24"/>
          <w:lang w:val="es-MX" w:eastAsia="es-ES_tradnl"/>
        </w:rPr>
      </w:pPr>
      <w:r w:rsidRPr="00E87144">
        <w:rPr>
          <w:rFonts w:ascii="Times New Roman" w:eastAsia="Times New Roman" w:hAnsi="Times New Roman" w:cs="Times New Roman"/>
          <w:noProof/>
          <w:sz w:val="24"/>
          <w:szCs w:val="24"/>
          <w:lang w:val="es-MX" w:eastAsia="es-ES_tradnl"/>
        </w:rPr>
        <w:drawing>
          <wp:anchor distT="0" distB="0" distL="114300" distR="114300" simplePos="0" relativeHeight="251676672" behindDoc="1" locked="0" layoutInCell="1" allowOverlap="1" wp14:anchorId="2B00122E" wp14:editId="6ADBA30C">
            <wp:simplePos x="0" y="0"/>
            <wp:positionH relativeFrom="column">
              <wp:posOffset>-8467</wp:posOffset>
            </wp:positionH>
            <wp:positionV relativeFrom="paragraph">
              <wp:posOffset>173990</wp:posOffset>
            </wp:positionV>
            <wp:extent cx="6858000" cy="2759075"/>
            <wp:effectExtent l="0" t="0" r="0" b="0"/>
            <wp:wrapNone/>
            <wp:docPr id="43" name="Imagen 43" descr="Imagen que contiene electrón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87144">
        <w:t xml:space="preserve"> </w:t>
      </w:r>
      <w:r w:rsidRPr="00E87144">
        <w:rPr>
          <w:rFonts w:ascii="Times New Roman" w:eastAsia="Times New Roman" w:hAnsi="Times New Roman" w:cs="Times New Roman"/>
          <w:sz w:val="24"/>
          <w:szCs w:val="24"/>
          <w:lang w:val="es-MX" w:eastAsia="es-ES_tradnl"/>
        </w:rPr>
        <w:fldChar w:fldCharType="begin"/>
      </w:r>
      <w:r w:rsidRPr="00E87144">
        <w:rPr>
          <w:rFonts w:ascii="Times New Roman" w:eastAsia="Times New Roman" w:hAnsi="Times New Roman" w:cs="Times New Roman"/>
          <w:sz w:val="24"/>
          <w:szCs w:val="24"/>
          <w:lang w:val="es-MX" w:eastAsia="es-ES_tradnl"/>
        </w:rPr>
        <w:instrText xml:space="preserve"> INCLUDEPICTURE "https://encrypted-tbn0.gstatic.com/images?q=tbn%3AANd9GcQMDeyuHkhH-x62rhY4rNh_z1_S3zppjcLFEXPQ4goZFc8dSylh" \* MERGEFORMATINET </w:instrText>
      </w:r>
      <w:r w:rsidRPr="00E87144">
        <w:rPr>
          <w:rFonts w:ascii="Times New Roman" w:eastAsia="Times New Roman" w:hAnsi="Times New Roman" w:cs="Times New Roman"/>
          <w:sz w:val="24"/>
          <w:szCs w:val="24"/>
          <w:lang w:val="es-MX" w:eastAsia="es-ES_tradnl"/>
        </w:rPr>
        <w:fldChar w:fldCharType="separate"/>
      </w:r>
      <w:r w:rsidRPr="00E87144">
        <w:rPr>
          <w:rFonts w:ascii="Times New Roman" w:eastAsia="Times New Roman" w:hAnsi="Times New Roman" w:cs="Times New Roman"/>
          <w:sz w:val="24"/>
          <w:szCs w:val="24"/>
          <w:lang w:val="es-MX" w:eastAsia="es-ES_tradnl"/>
        </w:rPr>
        <w:fldChar w:fldCharType="end"/>
      </w:r>
    </w:p>
    <w:p w14:paraId="7A675DC7" w14:textId="1D9DBD9D" w:rsidR="000F2CAE" w:rsidRPr="000F2CAE" w:rsidRDefault="000F2CAE" w:rsidP="000F2CAE">
      <w:pPr>
        <w:spacing w:after="0" w:line="240" w:lineRule="auto"/>
        <w:ind w:left="0" w:right="0"/>
        <w:rPr>
          <w:rFonts w:ascii="Times New Roman" w:eastAsia="Times New Roman" w:hAnsi="Times New Roman" w:cs="Times New Roman"/>
          <w:sz w:val="24"/>
          <w:szCs w:val="24"/>
          <w:lang w:val="es-MX" w:eastAsia="es-ES_tradnl"/>
        </w:rPr>
      </w:pPr>
    </w:p>
    <w:p w14:paraId="60C50B24" w14:textId="0E97D93D" w:rsidR="008E28E0" w:rsidRPr="00860090" w:rsidRDefault="00A030B1" w:rsidP="000F2CAE">
      <w:r w:rsidRPr="00860090">
        <w:tab/>
      </w:r>
      <w:r w:rsidRPr="00860090">
        <w:tab/>
      </w:r>
    </w:p>
    <w:p w14:paraId="456B9B7E" w14:textId="77777777" w:rsidR="000F2CAE" w:rsidRDefault="00F05C5C" w:rsidP="00F05C5C">
      <w:pPr>
        <w:ind w:left="0"/>
        <w:jc w:val="right"/>
      </w:pPr>
      <w:r w:rsidRPr="00860090">
        <w:tab/>
      </w:r>
    </w:p>
    <w:p w14:paraId="4275E4ED" w14:textId="77777777" w:rsidR="000F2CAE" w:rsidRDefault="000F2CAE" w:rsidP="00F05C5C">
      <w:pPr>
        <w:ind w:left="0"/>
        <w:jc w:val="right"/>
      </w:pPr>
    </w:p>
    <w:p w14:paraId="1CA8ADBA" w14:textId="77777777" w:rsidR="000F2CAE" w:rsidRDefault="000F2CAE" w:rsidP="00F05C5C">
      <w:pPr>
        <w:ind w:left="0"/>
        <w:jc w:val="right"/>
        <w:rPr>
          <w:b/>
          <w:bCs/>
        </w:rPr>
      </w:pPr>
    </w:p>
    <w:p w14:paraId="7407EBAA" w14:textId="77777777" w:rsidR="00E87144" w:rsidRDefault="00E87144" w:rsidP="00F05C5C">
      <w:pPr>
        <w:ind w:left="0"/>
        <w:jc w:val="right"/>
        <w:rPr>
          <w:b/>
          <w:bCs/>
        </w:rPr>
      </w:pPr>
    </w:p>
    <w:p w14:paraId="768A5F18" w14:textId="77777777" w:rsidR="00E87144" w:rsidRDefault="00E87144" w:rsidP="00F05C5C">
      <w:pPr>
        <w:ind w:left="0"/>
        <w:jc w:val="right"/>
        <w:rPr>
          <w:b/>
          <w:bCs/>
        </w:rPr>
      </w:pPr>
    </w:p>
    <w:p w14:paraId="7FC05ECF" w14:textId="77777777" w:rsidR="00E87144" w:rsidRDefault="00E87144" w:rsidP="00F05C5C">
      <w:pPr>
        <w:ind w:left="0"/>
        <w:jc w:val="right"/>
        <w:rPr>
          <w:b/>
          <w:bCs/>
        </w:rPr>
      </w:pPr>
    </w:p>
    <w:p w14:paraId="786D3E68" w14:textId="5F4ECEE1" w:rsidR="00E87144" w:rsidRDefault="00E87144" w:rsidP="00F05C5C">
      <w:pPr>
        <w:ind w:left="0"/>
        <w:jc w:val="right"/>
        <w:rPr>
          <w:b/>
          <w:bCs/>
        </w:rPr>
      </w:pPr>
    </w:p>
    <w:p w14:paraId="26E59F66" w14:textId="46ED3325" w:rsidR="00E87144" w:rsidRDefault="00E87144" w:rsidP="00F05C5C">
      <w:pPr>
        <w:ind w:left="0"/>
        <w:jc w:val="right"/>
        <w:rPr>
          <w:b/>
          <w:bCs/>
        </w:rPr>
      </w:pPr>
      <w:r w:rsidRPr="00A030B1">
        <w:rPr>
          <w:noProof/>
        </w:rPr>
        <w:drawing>
          <wp:anchor distT="0" distB="0" distL="114300" distR="114300" simplePos="0" relativeHeight="251675648" behindDoc="1" locked="0" layoutInCell="1" allowOverlap="1" wp14:anchorId="0363D223" wp14:editId="711C7C68">
            <wp:simplePos x="0" y="0"/>
            <wp:positionH relativeFrom="margin">
              <wp:posOffset>54610</wp:posOffset>
            </wp:positionH>
            <wp:positionV relativeFrom="paragraph">
              <wp:posOffset>265430</wp:posOffset>
            </wp:positionV>
            <wp:extent cx="5943600" cy="88900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D72C9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55167" behindDoc="1" locked="0" layoutInCell="1" allowOverlap="1" wp14:anchorId="53EFEFCC" wp14:editId="7E1E7286">
                <wp:simplePos x="0" y="0"/>
                <wp:positionH relativeFrom="column">
                  <wp:posOffset>-110067</wp:posOffset>
                </wp:positionH>
                <wp:positionV relativeFrom="paragraph">
                  <wp:posOffset>297815</wp:posOffset>
                </wp:positionV>
                <wp:extent cx="7048500" cy="1035050"/>
                <wp:effectExtent l="0" t="0" r="0" b="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0" cy="1035050"/>
                        </a:xfrm>
                        <a:prstGeom prst="rect">
                          <a:avLst/>
                        </a:prstGeom>
                        <a:solidFill>
                          <a:srgbClr val="005DA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CD32C" id="Rectangle 15" o:spid="_x0000_s1026" style="position:absolute;margin-left:-8.65pt;margin-top:23.45pt;width:555pt;height:81.5pt;z-index:-25166131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" fillcolor="#005da2" stroked="f" strokeweight="1pt"/>
            </w:pict>
          </mc:Fallback>
        </mc:AlternateContent>
      </w:r>
    </w:p>
    <w:p w14:paraId="51FE00ED" w14:textId="140D9B1F" w:rsidR="00E87144" w:rsidRDefault="00E87144" w:rsidP="00F05C5C">
      <w:pPr>
        <w:ind w:left="0"/>
        <w:jc w:val="right"/>
        <w:rPr>
          <w:b/>
          <w:bCs/>
        </w:rPr>
      </w:pPr>
    </w:p>
    <w:p w14:paraId="0F0FFC99" w14:textId="5E1257B7" w:rsidR="00E87144" w:rsidRDefault="00E87144" w:rsidP="00F05C5C">
      <w:pPr>
        <w:ind w:left="0"/>
        <w:jc w:val="right"/>
        <w:rPr>
          <w:b/>
          <w:bCs/>
        </w:rPr>
      </w:pPr>
    </w:p>
    <w:p w14:paraId="64F29075" w14:textId="77777777" w:rsidR="00E87144" w:rsidRDefault="00E87144" w:rsidP="00F05C5C">
      <w:pPr>
        <w:ind w:left="0"/>
        <w:jc w:val="right"/>
        <w:rPr>
          <w:b/>
          <w:bCs/>
        </w:rPr>
      </w:pPr>
    </w:p>
    <w:p w14:paraId="77DA31AD" w14:textId="77777777" w:rsidR="00E87144" w:rsidRDefault="00E87144" w:rsidP="00E87144">
      <w:pPr>
        <w:ind w:left="0"/>
        <w:rPr>
          <w:b/>
          <w:bCs/>
        </w:rPr>
      </w:pPr>
    </w:p>
    <w:p w14:paraId="0B798FC9" w14:textId="4FF151C1" w:rsidR="000F2CAE" w:rsidRDefault="00F05C5C" w:rsidP="00F05C5C">
      <w:pPr>
        <w:ind w:left="0"/>
        <w:jc w:val="right"/>
        <w:rPr>
          <w:rStyle w:val="Hipervnculo"/>
          <w:u w:val="none"/>
        </w:rPr>
      </w:pPr>
      <w:r w:rsidRPr="00860090">
        <w:rPr>
          <w:b/>
          <w:bCs/>
        </w:rPr>
        <w:t>IBM Developer Advocates Team</w:t>
      </w:r>
    </w:p>
    <w:p w14:paraId="0D787BEB" w14:textId="143D7895" w:rsidR="00F05C5C" w:rsidRPr="00860090" w:rsidRDefault="00F05C5C" w:rsidP="00F05C5C">
      <w:pPr>
        <w:ind w:left="0"/>
        <w:jc w:val="right"/>
      </w:pPr>
      <w:r w:rsidRPr="00860090">
        <w:rPr>
          <w:rStyle w:val="Hipervnculo"/>
          <w:u w:val="none"/>
        </w:rPr>
        <w:t xml:space="preserve"> </w:t>
      </w:r>
      <w:r w:rsidR="000F2CAE">
        <w:rPr>
          <w:rStyle w:val="Hipervnculo"/>
          <w:u w:val="none"/>
        </w:rPr>
        <w:t xml:space="preserve">   </w:t>
      </w:r>
      <w:r w:rsidRPr="00860090">
        <w:rPr>
          <w:rStyle w:val="Hipervnculo"/>
          <w:u w:val="none"/>
        </w:rPr>
        <w:t xml:space="preserve">  </w:t>
      </w:r>
      <w:hyperlink r:id="rId10" w:history="1">
        <w:r w:rsidRPr="00860090">
          <w:rPr>
            <w:rStyle w:val="Hipervnculo"/>
          </w:rPr>
          <w:t>Alejan</w:t>
        </w:r>
        <w:r w:rsidRPr="00860090">
          <w:rPr>
            <w:rStyle w:val="Hipervnculo"/>
          </w:rPr>
          <w:t>d</w:t>
        </w:r>
        <w:r w:rsidRPr="00860090">
          <w:rPr>
            <w:rStyle w:val="Hipervnculo"/>
          </w:rPr>
          <w:t>roB.Villasenor@.ibm.com</w:t>
        </w:r>
      </w:hyperlink>
      <w:r w:rsidRPr="00860090">
        <w:tab/>
      </w:r>
    </w:p>
    <w:p w14:paraId="6368490A" w14:textId="7AE06465" w:rsidR="008E28E0" w:rsidRPr="00860090" w:rsidRDefault="008E28E0" w:rsidP="00F05C5C">
      <w:pPr>
        <w:tabs>
          <w:tab w:val="left" w:pos="6940"/>
        </w:tabs>
      </w:pPr>
    </w:p>
    <w:p w14:paraId="173CA0FD" w14:textId="31B0380F" w:rsidR="008E28E0" w:rsidRPr="00860090" w:rsidRDefault="008E28E0" w:rsidP="008E28E0"/>
    <w:p w14:paraId="602A54C6" w14:textId="6ADBC99A" w:rsidR="008E28E0" w:rsidRPr="00860090" w:rsidRDefault="008E28E0" w:rsidP="008E28E0"/>
    <w:p w14:paraId="05518068" w14:textId="6BFEE4D0" w:rsidR="00A030B1" w:rsidRPr="00860090" w:rsidRDefault="00A030B1" w:rsidP="008E28E0"/>
    <w:p w14:paraId="5A37EECD" w14:textId="2303BB41" w:rsidR="00D74074" w:rsidRPr="00D74074" w:rsidRDefault="00D74074" w:rsidP="000F2CAE">
      <w:pPr>
        <w:tabs>
          <w:tab w:val="left" w:pos="7375"/>
        </w:tabs>
        <w:ind w:left="0"/>
      </w:pPr>
      <w:r>
        <w:tab/>
      </w:r>
    </w:p>
    <w:p w14:paraId="41841FD3" w14:textId="3FB8AA7A" w:rsidR="00703226" w:rsidRPr="00E87144" w:rsidRDefault="00703226" w:rsidP="00C8194E">
      <w:pPr>
        <w:pStyle w:val="Listaconnmeros"/>
        <w:numPr>
          <w:ilvl w:val="0"/>
          <w:numId w:val="0"/>
        </w:numPr>
        <w:ind w:left="1368" w:hanging="360"/>
        <w:jc w:val="both"/>
        <w:rPr>
          <w:rFonts w:ascii="Helvetica Neue" w:hAnsi="Helvetica Neue"/>
        </w:rPr>
      </w:pPr>
    </w:p>
    <w:p w14:paraId="339A2F54" w14:textId="07B51C45" w:rsidR="00E87144" w:rsidRPr="00E87144" w:rsidRDefault="00E87144" w:rsidP="00C8194E">
      <w:pPr>
        <w:pStyle w:val="Listaconnmeros"/>
        <w:numPr>
          <w:ilvl w:val="0"/>
          <w:numId w:val="0"/>
        </w:numPr>
        <w:ind w:left="1368" w:hanging="360"/>
        <w:jc w:val="both"/>
        <w:rPr>
          <w:rFonts w:ascii="Helvetica Neue" w:hAnsi="Helvetica Neue"/>
        </w:rPr>
      </w:pPr>
    </w:p>
    <w:p w14:paraId="2144880E" w14:textId="0B8C5E29" w:rsidR="00E87144" w:rsidRPr="00E87144" w:rsidRDefault="00E87144" w:rsidP="00C8194E">
      <w:pPr>
        <w:pStyle w:val="Listaconnmeros"/>
        <w:numPr>
          <w:ilvl w:val="0"/>
          <w:numId w:val="0"/>
        </w:numPr>
        <w:ind w:left="1368" w:hanging="360"/>
        <w:jc w:val="both"/>
        <w:rPr>
          <w:rFonts w:ascii="Helvetica Neue" w:hAnsi="Helvetica Neue"/>
        </w:rPr>
      </w:pPr>
    </w:p>
    <w:p w14:paraId="53F547F9" w14:textId="03D6EB2F" w:rsidR="00E87144" w:rsidRPr="00E87144" w:rsidRDefault="00E87144" w:rsidP="00C8194E">
      <w:pPr>
        <w:pStyle w:val="Listaconnmeros"/>
        <w:numPr>
          <w:ilvl w:val="0"/>
          <w:numId w:val="0"/>
        </w:numPr>
        <w:ind w:left="1368" w:hanging="360"/>
        <w:jc w:val="both"/>
        <w:rPr>
          <w:rFonts w:ascii="Helvetica Neue" w:hAnsi="Helvetica Neue"/>
        </w:rPr>
      </w:pPr>
    </w:p>
    <w:p w14:paraId="601A2BE2" w14:textId="77777777" w:rsidR="00E87144" w:rsidRPr="00E87144" w:rsidRDefault="00E87144" w:rsidP="004A5481">
      <w:pPr>
        <w:pStyle w:val="Listaconnmeros"/>
        <w:numPr>
          <w:ilvl w:val="0"/>
          <w:numId w:val="0"/>
        </w:numPr>
        <w:jc w:val="both"/>
        <w:rPr>
          <w:rFonts w:ascii="Helvetica Neue" w:hAnsi="Helvetica Neue"/>
        </w:rPr>
      </w:pPr>
    </w:p>
    <w:sdt>
      <w:sdtPr>
        <w:rPr>
          <w:rFonts w:ascii="Helvetica Neue" w:hAnsi="Helvetica Neue"/>
          <w:lang w:val="es-ES"/>
        </w:rPr>
        <w:id w:val="-1835595353"/>
        <w:docPartObj>
          <w:docPartGallery w:val="Table of Contents"/>
          <w:docPartUnique/>
        </w:docPartObj>
      </w:sdtPr>
      <w:sdtEndPr>
        <w:rPr>
          <w:rFonts w:ascii="Arial" w:eastAsiaTheme="minorHAnsi" w:hAnsi="Arial" w:cstheme="minorBidi"/>
          <w:noProof/>
          <w:color w:val="auto"/>
          <w:sz w:val="22"/>
          <w:szCs w:val="22"/>
          <w:lang w:val="en-US" w:eastAsia="en-US"/>
        </w:rPr>
      </w:sdtEndPr>
      <w:sdtContent>
        <w:p w14:paraId="5CC329EC" w14:textId="1CC8536A" w:rsidR="00C8194E" w:rsidRPr="00C8194E" w:rsidRDefault="00C8194E">
          <w:pPr>
            <w:pStyle w:val="TtuloTDC"/>
            <w:rPr>
              <w:rFonts w:ascii="Arial" w:hAnsi="Arial" w:cs="Arial"/>
            </w:rPr>
          </w:pPr>
          <w:r w:rsidRPr="00C8194E">
            <w:rPr>
              <w:rFonts w:ascii="Arial" w:hAnsi="Arial" w:cs="Arial"/>
              <w:lang w:val="es-ES"/>
            </w:rPr>
            <w:t>Índice</w:t>
          </w:r>
        </w:p>
        <w:p w14:paraId="7DA229E2" w14:textId="5A7749FE" w:rsidR="00E87144" w:rsidRDefault="00C8194E">
          <w:pPr>
            <w:pStyle w:val="TD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 w:eastAsia="es-ES_tradnl"/>
            </w:rPr>
          </w:pPr>
          <w:r w:rsidRPr="00C8194E">
            <w:rPr>
              <w:rFonts w:ascii="Arial" w:hAnsi="Arial" w:cs="Arial"/>
              <w:b w:val="0"/>
              <w:bCs w:val="0"/>
            </w:rPr>
            <w:fldChar w:fldCharType="begin"/>
          </w:r>
          <w:r w:rsidRPr="00C8194E">
            <w:rPr>
              <w:rFonts w:ascii="Arial" w:hAnsi="Arial" w:cs="Arial"/>
            </w:rPr>
            <w:instrText>TOC \o "1-3" \h \z \u</w:instrText>
          </w:r>
          <w:r w:rsidRPr="00C8194E">
            <w:rPr>
              <w:rFonts w:ascii="Arial" w:hAnsi="Arial" w:cs="Arial"/>
              <w:b w:val="0"/>
              <w:bCs w:val="0"/>
            </w:rPr>
            <w:fldChar w:fldCharType="separate"/>
          </w:r>
          <w:hyperlink w:anchor="_Toc31211704" w:history="1">
            <w:r w:rsidR="00E87144" w:rsidRPr="00E707D0">
              <w:rPr>
                <w:rStyle w:val="Hipervnculo"/>
                <w:noProof/>
                <w:lang w:val="es-MX"/>
              </w:rPr>
              <w:t>Pre-work</w:t>
            </w:r>
            <w:r w:rsidR="00E87144">
              <w:rPr>
                <w:noProof/>
                <w:webHidden/>
              </w:rPr>
              <w:tab/>
            </w:r>
            <w:r w:rsidR="00E87144">
              <w:rPr>
                <w:noProof/>
                <w:webHidden/>
              </w:rPr>
              <w:fldChar w:fldCharType="begin"/>
            </w:r>
            <w:r w:rsidR="00E87144">
              <w:rPr>
                <w:noProof/>
                <w:webHidden/>
              </w:rPr>
              <w:instrText xml:space="preserve"> PAGEREF _Toc31211704 \h </w:instrText>
            </w:r>
            <w:r w:rsidR="00E87144">
              <w:rPr>
                <w:noProof/>
                <w:webHidden/>
              </w:rPr>
            </w:r>
            <w:r w:rsidR="00E87144">
              <w:rPr>
                <w:noProof/>
                <w:webHidden/>
              </w:rPr>
              <w:fldChar w:fldCharType="separate"/>
            </w:r>
            <w:r w:rsidR="00E87144">
              <w:rPr>
                <w:noProof/>
                <w:webHidden/>
              </w:rPr>
              <w:t>3</w:t>
            </w:r>
            <w:r w:rsidR="00E87144">
              <w:rPr>
                <w:noProof/>
                <w:webHidden/>
              </w:rPr>
              <w:fldChar w:fldCharType="end"/>
            </w:r>
          </w:hyperlink>
        </w:p>
        <w:p w14:paraId="512DB0F2" w14:textId="679501F5" w:rsidR="00E87144" w:rsidRDefault="00E87144">
          <w:pPr>
            <w:pStyle w:val="TD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 w:eastAsia="es-ES_tradnl"/>
            </w:rPr>
          </w:pPr>
          <w:hyperlink w:anchor="_Toc31211705" w:history="1">
            <w:r w:rsidRPr="00E707D0">
              <w:rPr>
                <w:rStyle w:val="Hipervnculo"/>
                <w:noProof/>
                <w:lang w:val="es-ES"/>
              </w:rPr>
              <w:t>Crear una instancia de Natural Language Understanding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_Toc31211705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A18D7" w14:textId="4BFE897C" w:rsidR="00E87144" w:rsidRDefault="00E87144">
          <w:pPr>
            <w:pStyle w:val="TD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 w:eastAsia="es-ES_tradnl"/>
            </w:rPr>
          </w:pPr>
          <w:hyperlink w:anchor="_Toc31211706" w:history="1">
            <w:r w:rsidRPr="00E707D0">
              <w:rPr>
                <w:rStyle w:val="Hipervnculo"/>
                <w:noProof/>
                <w:lang w:val="es-ES"/>
              </w:rPr>
              <w:t>Crear una instancia de Knowledge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_Toc31211706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C7E3A6" w14:textId="60BD411C" w:rsidR="00E87144" w:rsidRDefault="00E87144">
          <w:pPr>
            <w:pStyle w:val="TD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 w:eastAsia="es-ES_tradnl"/>
            </w:rPr>
          </w:pPr>
          <w:hyperlink w:anchor="_Toc31211707" w:history="1">
            <w:r w:rsidRPr="00E707D0">
              <w:rPr>
                <w:rStyle w:val="Hipervnculo"/>
                <w:noProof/>
                <w:lang w:val="es-ES"/>
              </w:rPr>
              <w:t>Crear el type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_Toc31211707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50E3B" w14:textId="3CDCE597" w:rsidR="00E87144" w:rsidRDefault="00E87144">
          <w:pPr>
            <w:pStyle w:val="TD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 w:eastAsia="es-ES_tradnl"/>
            </w:rPr>
          </w:pPr>
          <w:hyperlink w:anchor="_Toc31211708" w:history="1">
            <w:r w:rsidRPr="00E707D0">
              <w:rPr>
                <w:rStyle w:val="Hipervnculo"/>
                <w:noProof/>
                <w:lang w:val="es-ES"/>
              </w:rPr>
              <w:t>Crear el corpus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_Toc31211708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AFA661" w14:textId="2B2D6EDE" w:rsidR="00E87144" w:rsidRDefault="00E87144">
          <w:pPr>
            <w:pStyle w:val="TD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 w:eastAsia="es-ES_tradnl"/>
            </w:rPr>
          </w:pPr>
          <w:hyperlink w:anchor="_Toc31211709" w:history="1">
            <w:r w:rsidRPr="00E707D0">
              <w:rPr>
                <w:rStyle w:val="Hipervnculo"/>
                <w:noProof/>
                <w:lang w:val="es-ES"/>
              </w:rPr>
              <w:t>Crear annotation task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_Toc31211709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EB2E0" w14:textId="378FF08F" w:rsidR="00E87144" w:rsidRDefault="00E87144">
          <w:pPr>
            <w:pStyle w:val="TD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 w:eastAsia="es-ES_tradnl"/>
            </w:rPr>
          </w:pPr>
          <w:hyperlink w:anchor="_Toc31211710" w:history="1">
            <w:r w:rsidRPr="00E707D0">
              <w:rPr>
                <w:rStyle w:val="Hipervnculo"/>
                <w:noProof/>
                <w:lang w:val="es-ES"/>
              </w:rPr>
              <w:t>Anotación del set de documentos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_Toc31211710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131D7" w14:textId="512C0AED" w:rsidR="00E87144" w:rsidRDefault="00E87144">
          <w:pPr>
            <w:pStyle w:val="TD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 w:eastAsia="es-ES_tradnl"/>
            </w:rPr>
          </w:pPr>
          <w:hyperlink w:anchor="_Toc31211711" w:history="1">
            <w:r w:rsidRPr="00E707D0">
              <w:rPr>
                <w:rStyle w:val="Hipervnculo"/>
                <w:noProof/>
                <w:lang w:val="es-ES"/>
              </w:rPr>
              <w:t>Entrenar el modelo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_Toc31211711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91BF53" w14:textId="6CB13813" w:rsidR="00E87144" w:rsidRDefault="00E87144">
          <w:pPr>
            <w:pStyle w:val="TD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 w:eastAsia="es-ES_tradnl"/>
            </w:rPr>
          </w:pPr>
          <w:hyperlink w:anchor="_Toc31211712" w:history="1">
            <w:r w:rsidRPr="00E707D0">
              <w:rPr>
                <w:rStyle w:val="Hipervnculo"/>
                <w:noProof/>
                <w:lang w:val="es-ES"/>
              </w:rPr>
              <w:t>Desplegar el modelo en Natural Language Understanding (NLU)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_Toc31211712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5B229" w14:textId="2B8CEC81" w:rsidR="00E87144" w:rsidRDefault="00E87144">
          <w:pPr>
            <w:pStyle w:val="TD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 w:eastAsia="es-ES_tradnl"/>
            </w:rPr>
          </w:pPr>
          <w:hyperlink w:anchor="_Toc31211713" w:history="1">
            <w:r w:rsidRPr="00E707D0">
              <w:rPr>
                <w:rStyle w:val="Hipervnculo"/>
                <w:noProof/>
                <w:lang w:val="es-ES"/>
              </w:rPr>
              <w:t>Implementar el modelo en una Java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_Toc31211713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0B505" w14:textId="2AAED50B" w:rsidR="00E87144" w:rsidRDefault="00E87144">
          <w:pPr>
            <w:pStyle w:val="TD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 w:eastAsia="es-ES_tradnl"/>
            </w:rPr>
          </w:pPr>
          <w:hyperlink w:anchor="_Toc31211714" w:history="1">
            <w:r w:rsidRPr="00E707D0">
              <w:rPr>
                <w:rStyle w:val="Hipervnculo"/>
                <w:noProof/>
                <w:lang w:val="es-ES"/>
              </w:rPr>
              <w:t>Subir la app a la nube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_Toc31211714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C2377" w14:textId="0ADD70D6" w:rsidR="00C8194E" w:rsidRDefault="00C8194E">
          <w:r w:rsidRPr="00C8194E">
            <w:rPr>
              <w:rFonts w:cs="Arial"/>
              <w:b/>
              <w:bCs/>
              <w:noProof/>
            </w:rPr>
            <w:fldChar w:fldCharType="end"/>
          </w:r>
        </w:p>
      </w:sdtContent>
    </w:sdt>
    <w:p w14:paraId="059971D5" w14:textId="77777777" w:rsidR="00C8194E" w:rsidRPr="00703226" w:rsidRDefault="00C8194E" w:rsidP="00C8194E">
      <w:pPr>
        <w:pStyle w:val="Listaconnmeros"/>
        <w:numPr>
          <w:ilvl w:val="0"/>
          <w:numId w:val="0"/>
        </w:numPr>
        <w:ind w:left="1368" w:hanging="360"/>
        <w:jc w:val="both"/>
        <w:rPr>
          <w:lang w:val="es-ES"/>
        </w:rPr>
      </w:pPr>
    </w:p>
    <w:p w14:paraId="32FB1062" w14:textId="64B04AB7" w:rsidR="00095995" w:rsidRDefault="00095995" w:rsidP="00095995">
      <w:pPr>
        <w:pStyle w:val="Listaconnmeros"/>
        <w:numPr>
          <w:ilvl w:val="0"/>
          <w:numId w:val="0"/>
        </w:numPr>
        <w:ind w:left="1368" w:hanging="360"/>
        <w:jc w:val="both"/>
        <w:rPr>
          <w:lang w:val="es-ES"/>
        </w:rPr>
      </w:pPr>
    </w:p>
    <w:p w14:paraId="5A2F3F22" w14:textId="6195EC0B" w:rsidR="00095995" w:rsidRDefault="00095995" w:rsidP="00095995">
      <w:pPr>
        <w:pStyle w:val="Listaconnmeros"/>
        <w:numPr>
          <w:ilvl w:val="0"/>
          <w:numId w:val="0"/>
        </w:numPr>
        <w:ind w:left="1368" w:hanging="360"/>
        <w:jc w:val="both"/>
        <w:rPr>
          <w:lang w:val="es-ES"/>
        </w:rPr>
      </w:pPr>
    </w:p>
    <w:p w14:paraId="4F8D4307" w14:textId="795145FF" w:rsidR="00095995" w:rsidRDefault="00095995" w:rsidP="00095995">
      <w:pPr>
        <w:pStyle w:val="Listaconnmeros"/>
        <w:numPr>
          <w:ilvl w:val="0"/>
          <w:numId w:val="0"/>
        </w:numPr>
        <w:ind w:left="1368" w:hanging="360"/>
        <w:jc w:val="both"/>
        <w:rPr>
          <w:lang w:val="es-ES"/>
        </w:rPr>
      </w:pPr>
    </w:p>
    <w:p w14:paraId="3DF73B67" w14:textId="50AEAA52" w:rsidR="00095995" w:rsidRDefault="00095995" w:rsidP="00095995">
      <w:pPr>
        <w:pStyle w:val="Listaconnmeros"/>
        <w:numPr>
          <w:ilvl w:val="0"/>
          <w:numId w:val="0"/>
        </w:numPr>
        <w:ind w:left="1368" w:hanging="360"/>
        <w:jc w:val="both"/>
        <w:rPr>
          <w:lang w:val="es-ES"/>
        </w:rPr>
      </w:pPr>
    </w:p>
    <w:p w14:paraId="57C8E5B4" w14:textId="51210308" w:rsidR="00095995" w:rsidRDefault="00095995" w:rsidP="00095995">
      <w:pPr>
        <w:pStyle w:val="Listaconnmeros"/>
        <w:numPr>
          <w:ilvl w:val="0"/>
          <w:numId w:val="0"/>
        </w:numPr>
        <w:ind w:left="1368" w:hanging="360"/>
        <w:jc w:val="both"/>
        <w:rPr>
          <w:lang w:val="es-ES"/>
        </w:rPr>
      </w:pPr>
    </w:p>
    <w:p w14:paraId="7A7E1F2C" w14:textId="537ECFF2" w:rsidR="00095995" w:rsidRDefault="00095995" w:rsidP="00095995">
      <w:pPr>
        <w:pStyle w:val="Listaconnmeros"/>
        <w:numPr>
          <w:ilvl w:val="0"/>
          <w:numId w:val="0"/>
        </w:numPr>
        <w:ind w:left="1368" w:hanging="360"/>
        <w:jc w:val="both"/>
        <w:rPr>
          <w:lang w:val="es-ES"/>
        </w:rPr>
      </w:pPr>
    </w:p>
    <w:p w14:paraId="42FC6595" w14:textId="67D1E9D5" w:rsidR="00095995" w:rsidRDefault="00095995" w:rsidP="00095995">
      <w:pPr>
        <w:pStyle w:val="Listaconnmeros"/>
        <w:numPr>
          <w:ilvl w:val="0"/>
          <w:numId w:val="0"/>
        </w:numPr>
        <w:ind w:left="1368" w:hanging="360"/>
        <w:jc w:val="both"/>
        <w:rPr>
          <w:lang w:val="es-ES"/>
        </w:rPr>
      </w:pPr>
    </w:p>
    <w:p w14:paraId="7B046F03" w14:textId="77777777" w:rsidR="00095995" w:rsidRPr="00860090" w:rsidRDefault="00095995" w:rsidP="00095995">
      <w:pPr>
        <w:pStyle w:val="Listaconnmeros"/>
        <w:numPr>
          <w:ilvl w:val="0"/>
          <w:numId w:val="0"/>
        </w:numPr>
        <w:ind w:left="1368" w:hanging="360"/>
        <w:jc w:val="both"/>
        <w:rPr>
          <w:lang w:val="es-ES"/>
        </w:rPr>
      </w:pPr>
    </w:p>
    <w:p w14:paraId="1F849A45" w14:textId="1BA0A243" w:rsidR="00056DB3" w:rsidRDefault="00056DB3" w:rsidP="00056DB3">
      <w:pPr>
        <w:pStyle w:val="Listaconnmeros"/>
        <w:numPr>
          <w:ilvl w:val="0"/>
          <w:numId w:val="0"/>
        </w:numPr>
        <w:ind w:left="1368"/>
        <w:rPr>
          <w:lang w:val="es-ES"/>
        </w:rPr>
      </w:pPr>
    </w:p>
    <w:p w14:paraId="4A7FF0B2" w14:textId="2941A6B2" w:rsidR="004A5481" w:rsidRDefault="004A5481" w:rsidP="004A5481">
      <w:pPr>
        <w:pStyle w:val="Listaconnmeros"/>
        <w:numPr>
          <w:ilvl w:val="0"/>
          <w:numId w:val="0"/>
        </w:numPr>
        <w:rPr>
          <w:lang w:val="es-ES"/>
        </w:rPr>
      </w:pPr>
    </w:p>
    <w:p w14:paraId="56A4BFD2" w14:textId="095FCE3C" w:rsidR="004A5481" w:rsidRDefault="004A5481" w:rsidP="004A5481">
      <w:pPr>
        <w:pStyle w:val="Listaconnmeros"/>
        <w:numPr>
          <w:ilvl w:val="0"/>
          <w:numId w:val="0"/>
        </w:numPr>
        <w:rPr>
          <w:lang w:val="es-ES"/>
        </w:rPr>
      </w:pPr>
    </w:p>
    <w:p w14:paraId="3B777956" w14:textId="42714A54" w:rsidR="004A5481" w:rsidRDefault="004A5481" w:rsidP="004A5481">
      <w:pPr>
        <w:pStyle w:val="Listaconnmeros"/>
        <w:numPr>
          <w:ilvl w:val="0"/>
          <w:numId w:val="0"/>
        </w:numPr>
        <w:rPr>
          <w:lang w:val="es-ES"/>
        </w:rPr>
      </w:pPr>
    </w:p>
    <w:p w14:paraId="7A293DB8" w14:textId="1B31C1E5" w:rsidR="004A5481" w:rsidRDefault="004A5481" w:rsidP="004A5481">
      <w:pPr>
        <w:rPr>
          <w:lang w:val="es-MX"/>
        </w:rPr>
      </w:pPr>
      <w:bookmarkStart w:id="0" w:name="_Toc31211704"/>
    </w:p>
    <w:p w14:paraId="5EE82004" w14:textId="0A2131A4" w:rsidR="004A5481" w:rsidRDefault="004A5481" w:rsidP="004A5481">
      <w:pPr>
        <w:rPr>
          <w:lang w:val="es-MX"/>
        </w:rPr>
      </w:pPr>
    </w:p>
    <w:p w14:paraId="367A218B" w14:textId="77777777" w:rsidR="004A5481" w:rsidRPr="004A5481" w:rsidRDefault="004A5481" w:rsidP="004A5481">
      <w:pPr>
        <w:rPr>
          <w:lang w:val="es-MX"/>
        </w:rPr>
      </w:pPr>
      <w:bookmarkStart w:id="1" w:name="_GoBack"/>
      <w:bookmarkEnd w:id="1"/>
    </w:p>
    <w:p w14:paraId="138D4FA9" w14:textId="49BA9A11" w:rsidR="00701BDB" w:rsidRPr="000F2CAE" w:rsidRDefault="00701BDB" w:rsidP="00701BDB">
      <w:pPr>
        <w:pStyle w:val="Ttulo1"/>
        <w:ind w:left="0"/>
        <w:rPr>
          <w:lang w:val="es-MX"/>
        </w:rPr>
      </w:pPr>
      <w:r>
        <w:rPr>
          <w:lang w:val="es-MX"/>
        </w:rPr>
        <w:lastRenderedPageBreak/>
        <w:t>Pre-work</w:t>
      </w:r>
      <w:bookmarkEnd w:id="0"/>
    </w:p>
    <w:p w14:paraId="71EAF05F" w14:textId="014E405F" w:rsidR="0097181A" w:rsidRPr="00B12D83" w:rsidRDefault="00C8194E" w:rsidP="00B12D83">
      <w:pPr>
        <w:pStyle w:val="Prrafodelista"/>
        <w:numPr>
          <w:ilvl w:val="0"/>
          <w:numId w:val="8"/>
        </w:numPr>
        <w:tabs>
          <w:tab w:val="left" w:pos="4580"/>
        </w:tabs>
        <w:rPr>
          <w:lang w:val="es-MX" w:eastAsia="es-ES_tradnl"/>
        </w:rPr>
      </w:pPr>
      <w:r w:rsidRPr="00B12D83">
        <w:rPr>
          <w:lang w:val="es-MX" w:eastAsia="es-ES_tradnl"/>
        </w:rPr>
        <w:t>Instalar el CLI de IBM Cloud</w:t>
      </w:r>
    </w:p>
    <w:p w14:paraId="6E4D7F22" w14:textId="254E6FEE" w:rsidR="00C8194E" w:rsidRDefault="00C8194E" w:rsidP="00B12D83">
      <w:pPr>
        <w:pStyle w:val="Prrafodelista"/>
        <w:numPr>
          <w:ilvl w:val="1"/>
          <w:numId w:val="8"/>
        </w:numPr>
        <w:tabs>
          <w:tab w:val="left" w:pos="4580"/>
        </w:tabs>
        <w:rPr>
          <w:lang w:val="es-MX" w:eastAsia="es-ES_tradnl"/>
        </w:rPr>
      </w:pPr>
      <w:r w:rsidRPr="00B12D83">
        <w:rPr>
          <w:lang w:val="es-MX" w:eastAsia="es-ES_tradnl"/>
        </w:rPr>
        <w:t>En esta página elige el instalador adecuado para tu sistema operativo y ejecutalo.</w:t>
      </w:r>
      <w:r w:rsidR="00B12D83">
        <w:rPr>
          <w:lang w:val="es-MX" w:eastAsia="es-ES_tradnl"/>
        </w:rPr>
        <w:t xml:space="preserve"> </w:t>
      </w:r>
      <w:r w:rsidR="00B12D83">
        <w:rPr>
          <w:lang w:val="es-MX" w:eastAsia="es-ES_tradnl"/>
        </w:rPr>
        <w:fldChar w:fldCharType="begin"/>
      </w:r>
      <w:r w:rsidR="00B12D83">
        <w:rPr>
          <w:lang w:val="es-MX" w:eastAsia="es-ES_tradnl"/>
        </w:rPr>
        <w:instrText xml:space="preserve"> HYPERLINK "</w:instrText>
      </w:r>
      <w:r w:rsidR="00B12D83" w:rsidRPr="00B12D83">
        <w:rPr>
          <w:lang w:val="es-MX" w:eastAsia="es-ES_tradnl"/>
        </w:rPr>
        <w:instrText>https://github.com/IBM-Cloud/ibm-cloud-cli-release/releases/</w:instrText>
      </w:r>
      <w:r w:rsidR="00B12D83">
        <w:rPr>
          <w:lang w:val="es-MX" w:eastAsia="es-ES_tradnl"/>
        </w:rPr>
        <w:instrText xml:space="preserve">" </w:instrText>
      </w:r>
      <w:r w:rsidR="00B12D83">
        <w:rPr>
          <w:lang w:val="es-MX" w:eastAsia="es-ES_tradnl"/>
        </w:rPr>
        <w:fldChar w:fldCharType="separate"/>
      </w:r>
      <w:r w:rsidR="00B12D83" w:rsidRPr="00382FB5">
        <w:rPr>
          <w:rStyle w:val="Hipervnculo"/>
          <w:lang w:val="es-MX" w:eastAsia="es-ES_tradnl"/>
        </w:rPr>
        <w:t>https://github.com/IBM-Cloud/ibm-cloud-cli-release/releases/</w:t>
      </w:r>
      <w:r w:rsidR="00B12D83">
        <w:rPr>
          <w:lang w:val="es-MX" w:eastAsia="es-ES_tradnl"/>
        </w:rPr>
        <w:fldChar w:fldCharType="end"/>
      </w:r>
    </w:p>
    <w:p w14:paraId="4D28B150" w14:textId="77777777" w:rsidR="00B12D83" w:rsidRPr="00B12D83" w:rsidRDefault="00B12D83" w:rsidP="00B12D83">
      <w:pPr>
        <w:pStyle w:val="Prrafodelista"/>
        <w:tabs>
          <w:tab w:val="left" w:pos="4580"/>
        </w:tabs>
        <w:ind w:left="1440"/>
        <w:rPr>
          <w:lang w:val="es-MX" w:eastAsia="es-ES_tradnl"/>
        </w:rPr>
      </w:pPr>
    </w:p>
    <w:p w14:paraId="4221E233" w14:textId="34E1877B" w:rsidR="00701BDB" w:rsidRDefault="00B12D83" w:rsidP="00B12D83">
      <w:pPr>
        <w:pStyle w:val="Prrafodelista"/>
        <w:numPr>
          <w:ilvl w:val="0"/>
          <w:numId w:val="8"/>
        </w:numPr>
        <w:rPr>
          <w:lang w:val="es-MX" w:eastAsia="es-ES_tradnl"/>
        </w:rPr>
      </w:pPr>
      <w:r w:rsidRPr="00B12D83">
        <w:rPr>
          <w:lang w:val="es-MX" w:eastAsia="es-ES_tradnl"/>
        </w:rPr>
        <w:t>Instalar Java</w:t>
      </w:r>
    </w:p>
    <w:p w14:paraId="4B1751B9" w14:textId="77777777" w:rsidR="00B12D83" w:rsidRPr="00B12D83" w:rsidRDefault="00B12D83" w:rsidP="00B12D83">
      <w:pPr>
        <w:pStyle w:val="Prrafodelista"/>
        <w:rPr>
          <w:lang w:val="es-MX" w:eastAsia="es-ES_tradnl"/>
        </w:rPr>
      </w:pPr>
    </w:p>
    <w:p w14:paraId="57D0C479" w14:textId="7CD88AE9" w:rsidR="00C8194E" w:rsidRPr="00B12D83" w:rsidRDefault="00C8194E" w:rsidP="00B12D83">
      <w:pPr>
        <w:pStyle w:val="Prrafodelista"/>
        <w:numPr>
          <w:ilvl w:val="0"/>
          <w:numId w:val="8"/>
        </w:numPr>
        <w:rPr>
          <w:lang w:val="es-MX" w:eastAsia="es-ES_tradnl"/>
        </w:rPr>
      </w:pPr>
      <w:r w:rsidRPr="00B12D83">
        <w:rPr>
          <w:lang w:val="es-MX" w:eastAsia="es-ES_tradnl"/>
        </w:rPr>
        <w:t>Instalar Maven</w:t>
      </w:r>
    </w:p>
    <w:p w14:paraId="3D0AE35F" w14:textId="77777777" w:rsidR="00C8194E" w:rsidRPr="00C8194E" w:rsidRDefault="00C8194E" w:rsidP="00B12D83">
      <w:pPr>
        <w:pStyle w:val="Prrafodelista"/>
        <w:numPr>
          <w:ilvl w:val="1"/>
          <w:numId w:val="8"/>
        </w:numPr>
        <w:rPr>
          <w:lang w:eastAsia="es-ES_tradnl"/>
        </w:rPr>
      </w:pPr>
      <w:r w:rsidRPr="00C8194E">
        <w:rPr>
          <w:lang w:eastAsia="es-ES_tradnl"/>
        </w:rPr>
        <w:t xml:space="preserve">Windows </w:t>
      </w:r>
      <w:hyperlink r:id="rId11" w:history="1">
        <w:r w:rsidRPr="00C8194E">
          <w:rPr>
            <w:rStyle w:val="Hipervnculo"/>
            <w:lang w:eastAsia="es-ES_tradnl"/>
          </w:rPr>
          <w:t>https://howtodoinjava.com/maven/how-to-install-maven-on-windows/</w:t>
        </w:r>
      </w:hyperlink>
    </w:p>
    <w:p w14:paraId="534F094F" w14:textId="77777777" w:rsidR="00B12D83" w:rsidRPr="00B12D83" w:rsidRDefault="00C8194E" w:rsidP="00B12D83">
      <w:pPr>
        <w:pStyle w:val="Prrafodelista"/>
        <w:numPr>
          <w:ilvl w:val="1"/>
          <w:numId w:val="8"/>
        </w:numPr>
        <w:rPr>
          <w:rFonts w:ascii="Times New Roman" w:hAnsi="Times New Roman"/>
          <w:lang w:val="es-MX"/>
        </w:rPr>
      </w:pPr>
      <w:r w:rsidRPr="00B12D83">
        <w:rPr>
          <w:lang w:val="es-MX"/>
        </w:rPr>
        <w:t>Mac OS</w:t>
      </w:r>
      <w:r w:rsidR="00B12D83" w:rsidRPr="00B12D83">
        <w:rPr>
          <w:lang w:val="es-MX"/>
        </w:rPr>
        <w:t xml:space="preserve"> </w:t>
      </w:r>
      <w:hyperlink r:id="rId12" w:history="1">
        <w:r w:rsidR="00B12D83" w:rsidRPr="00B12D83">
          <w:rPr>
            <w:rStyle w:val="Hipervnculo"/>
            <w:lang w:val="es-MX"/>
          </w:rPr>
          <w:t>http://www.codebind.com/mac-osx/install-maven-mac-os/</w:t>
        </w:r>
      </w:hyperlink>
    </w:p>
    <w:p w14:paraId="1A560CA0" w14:textId="1A250653" w:rsidR="00C8194E" w:rsidRPr="00B12D83" w:rsidRDefault="00C8194E" w:rsidP="00C8194E">
      <w:pPr>
        <w:ind w:left="0"/>
        <w:rPr>
          <w:lang w:val="es-MX"/>
        </w:rPr>
      </w:pPr>
    </w:p>
    <w:p w14:paraId="0B253AC8" w14:textId="3DCD6A00" w:rsidR="00701BDB" w:rsidRPr="00B12D83" w:rsidRDefault="00701BDB" w:rsidP="00701BDB">
      <w:pPr>
        <w:rPr>
          <w:lang w:val="es-MX"/>
        </w:rPr>
      </w:pPr>
    </w:p>
    <w:p w14:paraId="0C685938" w14:textId="1A337D4E" w:rsidR="00701BDB" w:rsidRPr="00B12D83" w:rsidRDefault="00701BDB" w:rsidP="00701BDB">
      <w:pPr>
        <w:rPr>
          <w:lang w:val="es-MX"/>
        </w:rPr>
      </w:pPr>
    </w:p>
    <w:p w14:paraId="445AE982" w14:textId="6EBD07B3" w:rsidR="00701BDB" w:rsidRPr="00B12D83" w:rsidRDefault="00701BDB" w:rsidP="00701BDB">
      <w:pPr>
        <w:rPr>
          <w:lang w:val="es-MX"/>
        </w:rPr>
      </w:pPr>
    </w:p>
    <w:p w14:paraId="64DD584F" w14:textId="1A91B953" w:rsidR="00701BDB" w:rsidRPr="00B12D83" w:rsidRDefault="00701BDB" w:rsidP="00701BDB">
      <w:pPr>
        <w:rPr>
          <w:lang w:val="es-MX"/>
        </w:rPr>
      </w:pPr>
    </w:p>
    <w:p w14:paraId="637F6AD5" w14:textId="2A326ABC" w:rsidR="00701BDB" w:rsidRPr="00B12D83" w:rsidRDefault="00701BDB" w:rsidP="00701BDB">
      <w:pPr>
        <w:rPr>
          <w:lang w:val="es-MX"/>
        </w:rPr>
      </w:pPr>
    </w:p>
    <w:p w14:paraId="6B3583B6" w14:textId="7F0AE003" w:rsidR="00701BDB" w:rsidRPr="00B12D83" w:rsidRDefault="00701BDB" w:rsidP="00701BDB">
      <w:pPr>
        <w:rPr>
          <w:lang w:val="es-MX"/>
        </w:rPr>
      </w:pPr>
    </w:p>
    <w:p w14:paraId="5F40DFE1" w14:textId="56D9A044" w:rsidR="00701BDB" w:rsidRPr="00B12D83" w:rsidRDefault="00701BDB" w:rsidP="00701BDB">
      <w:pPr>
        <w:rPr>
          <w:lang w:val="es-MX"/>
        </w:rPr>
      </w:pPr>
    </w:p>
    <w:p w14:paraId="75E62F42" w14:textId="1AB00006" w:rsidR="00701BDB" w:rsidRPr="00B12D83" w:rsidRDefault="00701BDB" w:rsidP="00701BDB">
      <w:pPr>
        <w:rPr>
          <w:lang w:val="es-MX"/>
        </w:rPr>
      </w:pPr>
    </w:p>
    <w:p w14:paraId="6CFDA232" w14:textId="594444F5" w:rsidR="00701BDB" w:rsidRPr="00B12D83" w:rsidRDefault="00701BDB" w:rsidP="00701BDB">
      <w:pPr>
        <w:rPr>
          <w:lang w:val="es-MX"/>
        </w:rPr>
      </w:pPr>
    </w:p>
    <w:p w14:paraId="2B166151" w14:textId="14A03300" w:rsidR="00701BDB" w:rsidRPr="00B12D83" w:rsidRDefault="00701BDB" w:rsidP="00701BDB">
      <w:pPr>
        <w:rPr>
          <w:lang w:val="es-MX"/>
        </w:rPr>
      </w:pPr>
    </w:p>
    <w:p w14:paraId="60D140EB" w14:textId="56B460DE" w:rsidR="00701BDB" w:rsidRPr="00B12D83" w:rsidRDefault="00701BDB" w:rsidP="00701BDB">
      <w:pPr>
        <w:rPr>
          <w:lang w:val="es-MX"/>
        </w:rPr>
      </w:pPr>
    </w:p>
    <w:p w14:paraId="60F51B42" w14:textId="77777777" w:rsidR="00701BDB" w:rsidRPr="00B12D83" w:rsidRDefault="00701BDB" w:rsidP="00701BDB">
      <w:pPr>
        <w:rPr>
          <w:lang w:val="es-MX"/>
        </w:rPr>
      </w:pPr>
    </w:p>
    <w:p w14:paraId="4FFEDD58" w14:textId="7F7E54D4" w:rsidR="00701BDB" w:rsidRPr="00B12D83" w:rsidRDefault="00701BDB" w:rsidP="00701BDB">
      <w:pPr>
        <w:rPr>
          <w:lang w:val="es-MX"/>
        </w:rPr>
      </w:pPr>
    </w:p>
    <w:p w14:paraId="2C893D61" w14:textId="28048F87" w:rsidR="00701BDB" w:rsidRPr="00B12D83" w:rsidRDefault="00701BDB" w:rsidP="00701BDB">
      <w:pPr>
        <w:rPr>
          <w:lang w:val="es-MX"/>
        </w:rPr>
      </w:pPr>
    </w:p>
    <w:p w14:paraId="5202E6FD" w14:textId="5464538C" w:rsidR="00701BDB" w:rsidRPr="00B12D83" w:rsidRDefault="00701BDB" w:rsidP="00701BDB">
      <w:pPr>
        <w:rPr>
          <w:lang w:val="es-MX"/>
        </w:rPr>
      </w:pPr>
    </w:p>
    <w:p w14:paraId="27E60152" w14:textId="3B45CB1B" w:rsidR="00701BDB" w:rsidRPr="00B12D83" w:rsidRDefault="00701BDB" w:rsidP="00701BDB">
      <w:pPr>
        <w:rPr>
          <w:lang w:val="es-MX"/>
        </w:rPr>
      </w:pPr>
    </w:p>
    <w:p w14:paraId="7F8D9403" w14:textId="757422AF" w:rsidR="00C8194E" w:rsidRPr="00B12D83" w:rsidRDefault="00C8194E" w:rsidP="00701BDB">
      <w:pPr>
        <w:rPr>
          <w:lang w:val="es-MX"/>
        </w:rPr>
      </w:pPr>
    </w:p>
    <w:p w14:paraId="03638D7D" w14:textId="2CD3AF59" w:rsidR="00C8194E" w:rsidRPr="00B12D83" w:rsidRDefault="00C8194E" w:rsidP="00701BDB">
      <w:pPr>
        <w:rPr>
          <w:lang w:val="es-MX"/>
        </w:rPr>
      </w:pPr>
    </w:p>
    <w:p w14:paraId="4FFAAA72" w14:textId="7B72088B" w:rsidR="00C8194E" w:rsidRPr="00B12D83" w:rsidRDefault="00C8194E" w:rsidP="00701BDB">
      <w:pPr>
        <w:rPr>
          <w:lang w:val="es-MX"/>
        </w:rPr>
      </w:pPr>
    </w:p>
    <w:p w14:paraId="60BEB9D9" w14:textId="19CE4549" w:rsidR="00C8194E" w:rsidRPr="00B12D83" w:rsidRDefault="00C8194E" w:rsidP="00701BDB">
      <w:pPr>
        <w:rPr>
          <w:lang w:val="es-MX"/>
        </w:rPr>
      </w:pPr>
    </w:p>
    <w:p w14:paraId="1944BA05" w14:textId="77777777" w:rsidR="00C8194E" w:rsidRPr="00B12D83" w:rsidRDefault="00C8194E" w:rsidP="00701BDB">
      <w:pPr>
        <w:rPr>
          <w:lang w:val="es-MX"/>
        </w:rPr>
      </w:pPr>
    </w:p>
    <w:p w14:paraId="45A7C5FC" w14:textId="7B7AE94C" w:rsidR="007D70EF" w:rsidRDefault="00703226" w:rsidP="00703226">
      <w:pPr>
        <w:pStyle w:val="Ttulo1"/>
        <w:ind w:left="0"/>
        <w:rPr>
          <w:lang w:val="es-ES"/>
        </w:rPr>
      </w:pPr>
      <w:bookmarkStart w:id="2" w:name="_Toc31211705"/>
      <w:r>
        <w:rPr>
          <w:lang w:val="es-ES"/>
        </w:rPr>
        <w:lastRenderedPageBreak/>
        <w:t xml:space="preserve">Crear una instancia de Natural </w:t>
      </w:r>
      <w:proofErr w:type="spellStart"/>
      <w:r>
        <w:rPr>
          <w:lang w:val="es-ES"/>
        </w:rPr>
        <w:t>Language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Understanding</w:t>
      </w:r>
      <w:bookmarkEnd w:id="2"/>
      <w:proofErr w:type="spellEnd"/>
    </w:p>
    <w:p w14:paraId="3554F03C" w14:textId="4CEE643D" w:rsidR="00703226" w:rsidRPr="00703226" w:rsidRDefault="00703226" w:rsidP="00ED2050">
      <w:pPr>
        <w:ind w:left="0"/>
        <w:jc w:val="both"/>
        <w:rPr>
          <w:lang w:val="es-ES"/>
        </w:rPr>
      </w:pPr>
      <w:r>
        <w:rPr>
          <w:lang w:val="es-ES"/>
        </w:rPr>
        <w:t xml:space="preserve">En la plataforma de IBM Cloud </w:t>
      </w:r>
      <w:r w:rsidR="002D482C">
        <w:rPr>
          <w:lang w:val="es-ES"/>
        </w:rPr>
        <w:t>dirígete</w:t>
      </w:r>
      <w:r>
        <w:rPr>
          <w:lang w:val="es-ES"/>
        </w:rPr>
        <w:t xml:space="preserve"> a la sección de catálogo, y en la caja de búsqueda teclea el nombre del servicio que necesitamos el cuál es “Natural </w:t>
      </w:r>
      <w:proofErr w:type="spellStart"/>
      <w:r>
        <w:rPr>
          <w:lang w:val="es-ES"/>
        </w:rPr>
        <w:t>Language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Understanding</w:t>
      </w:r>
      <w:proofErr w:type="spellEnd"/>
      <w:r>
        <w:rPr>
          <w:lang w:val="es-ES"/>
        </w:rPr>
        <w:t xml:space="preserve">” y haz </w:t>
      </w:r>
      <w:proofErr w:type="spellStart"/>
      <w:proofErr w:type="gramStart"/>
      <w:r>
        <w:rPr>
          <w:lang w:val="es-ES"/>
        </w:rPr>
        <w:t>click</w:t>
      </w:r>
      <w:proofErr w:type="spellEnd"/>
      <w:proofErr w:type="gramEnd"/>
      <w:r>
        <w:rPr>
          <w:lang w:val="es-ES"/>
        </w:rPr>
        <w:t xml:space="preserve"> sobre él.</w:t>
      </w:r>
    </w:p>
    <w:p w14:paraId="09B4E998" w14:textId="6F8192DD" w:rsidR="007D70EF" w:rsidRDefault="00703226" w:rsidP="00703226">
      <w:pPr>
        <w:tabs>
          <w:tab w:val="left" w:pos="4580"/>
        </w:tabs>
        <w:ind w:left="0"/>
        <w:jc w:val="center"/>
        <w:rPr>
          <w:lang w:val="es-MX" w:eastAsia="es-ES_tradnl"/>
        </w:rPr>
      </w:pPr>
      <w:r w:rsidRPr="00703226">
        <w:rPr>
          <w:noProof/>
          <w:lang w:val="es-MX" w:eastAsia="es-ES_tradnl"/>
        </w:rPr>
        <w:drawing>
          <wp:inline distT="0" distB="0" distL="0" distR="0" wp14:anchorId="67C8B39C" wp14:editId="53D5F37E">
            <wp:extent cx="5061006" cy="2370706"/>
            <wp:effectExtent l="0" t="0" r="0" b="4445"/>
            <wp:docPr id="1" name="Imagen 1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67853" cy="237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C1B86" w14:textId="74E8CB9A" w:rsidR="00703226" w:rsidRDefault="00703226" w:rsidP="00703226">
      <w:pPr>
        <w:tabs>
          <w:tab w:val="left" w:pos="4580"/>
        </w:tabs>
        <w:ind w:left="0"/>
        <w:rPr>
          <w:lang w:val="es-MX" w:eastAsia="es-ES_tradnl"/>
        </w:rPr>
      </w:pPr>
    </w:p>
    <w:p w14:paraId="21D7D0AD" w14:textId="67A26109" w:rsidR="00703226" w:rsidRDefault="00703226" w:rsidP="00ED2050">
      <w:pPr>
        <w:tabs>
          <w:tab w:val="left" w:pos="4580"/>
        </w:tabs>
        <w:ind w:left="0"/>
        <w:jc w:val="both"/>
        <w:rPr>
          <w:lang w:val="es-MX" w:eastAsia="es-ES_tradnl"/>
        </w:rPr>
      </w:pPr>
      <w:r>
        <w:rPr>
          <w:lang w:val="es-MX" w:eastAsia="es-ES_tradnl"/>
        </w:rPr>
        <w:t xml:space="preserve">Selecciona un nombre adecuado </w:t>
      </w:r>
      <w:r w:rsidR="00ED2050">
        <w:rPr>
          <w:lang w:val="es-MX" w:eastAsia="es-ES_tradnl"/>
        </w:rPr>
        <w:t>y da click en el botón de “crear” para crear una onstancia del servicio.</w:t>
      </w:r>
    </w:p>
    <w:p w14:paraId="5B719546" w14:textId="2F7873B3" w:rsidR="00ED2050" w:rsidRDefault="00ED2050" w:rsidP="00ED2050">
      <w:pPr>
        <w:tabs>
          <w:tab w:val="left" w:pos="4580"/>
        </w:tabs>
        <w:ind w:left="0"/>
        <w:jc w:val="both"/>
        <w:rPr>
          <w:lang w:val="es-MX" w:eastAsia="es-ES_tradnl"/>
        </w:rPr>
      </w:pPr>
    </w:p>
    <w:p w14:paraId="3AFB68A1" w14:textId="7D856040" w:rsidR="00ED2050" w:rsidRDefault="00ED2050" w:rsidP="00ED2050">
      <w:pPr>
        <w:tabs>
          <w:tab w:val="left" w:pos="4580"/>
        </w:tabs>
        <w:ind w:left="0"/>
        <w:jc w:val="both"/>
        <w:rPr>
          <w:lang w:val="es-MX" w:eastAsia="es-ES_tradnl"/>
        </w:rPr>
      </w:pPr>
      <w:r>
        <w:rPr>
          <w:lang w:val="es-MX" w:eastAsia="es-ES_tradnl"/>
        </w:rPr>
        <w:t>En la barra que se encuentra a la izquiera navega a “gestionar” y copia el valor de la “clave de API” o “apikey” en un lugar ya que lo ocuparemos después.</w:t>
      </w:r>
    </w:p>
    <w:p w14:paraId="7E236CF1" w14:textId="08D889F0" w:rsidR="004E2A2E" w:rsidRDefault="00ED2050" w:rsidP="004E2A2E">
      <w:pPr>
        <w:tabs>
          <w:tab w:val="left" w:pos="4580"/>
        </w:tabs>
        <w:ind w:left="0"/>
        <w:jc w:val="center"/>
        <w:rPr>
          <w:lang w:val="es-MX" w:eastAsia="es-ES_tradnl"/>
        </w:rPr>
      </w:pPr>
      <w:r w:rsidRPr="00ED2050">
        <w:rPr>
          <w:noProof/>
          <w:lang w:val="es-MX" w:eastAsia="es-ES_tradnl"/>
        </w:rPr>
        <w:drawing>
          <wp:inline distT="0" distB="0" distL="0" distR="0" wp14:anchorId="576B1AE2" wp14:editId="47168872">
            <wp:extent cx="4814181" cy="2029781"/>
            <wp:effectExtent l="0" t="0" r="0" b="2540"/>
            <wp:docPr id="3" name="Imagen 3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263" b="11294"/>
                    <a:stretch/>
                  </pic:blipFill>
                  <pic:spPr bwMode="auto">
                    <a:xfrm>
                      <a:off x="0" y="0"/>
                      <a:ext cx="4843797" cy="2042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077FA" w14:textId="77777777" w:rsidR="004E2A2E" w:rsidRPr="004E2A2E" w:rsidRDefault="004E2A2E" w:rsidP="004E2A2E">
      <w:pPr>
        <w:tabs>
          <w:tab w:val="left" w:pos="4580"/>
        </w:tabs>
        <w:ind w:left="0"/>
        <w:jc w:val="center"/>
        <w:rPr>
          <w:lang w:val="es-MX" w:eastAsia="es-ES_tradnl"/>
        </w:rPr>
      </w:pPr>
    </w:p>
    <w:p w14:paraId="5DB47C71" w14:textId="3FDC367F" w:rsidR="00ED2050" w:rsidRDefault="00ED2050" w:rsidP="00ED2050">
      <w:pPr>
        <w:pStyle w:val="Ttulo1"/>
        <w:ind w:left="0"/>
        <w:rPr>
          <w:lang w:val="es-ES"/>
        </w:rPr>
      </w:pPr>
      <w:bookmarkStart w:id="3" w:name="_Toc31211706"/>
      <w:r>
        <w:rPr>
          <w:lang w:val="es-ES"/>
        </w:rPr>
        <w:lastRenderedPageBreak/>
        <w:t xml:space="preserve">Crear una instancia de </w:t>
      </w:r>
      <w:proofErr w:type="spellStart"/>
      <w:r w:rsidR="001C05E5">
        <w:rPr>
          <w:lang w:val="es-ES"/>
        </w:rPr>
        <w:t>Knowledge</w:t>
      </w:r>
      <w:proofErr w:type="spellEnd"/>
      <w:r w:rsidR="001C05E5">
        <w:rPr>
          <w:lang w:val="es-ES"/>
        </w:rPr>
        <w:t xml:space="preserve"> Studio</w:t>
      </w:r>
      <w:bookmarkEnd w:id="3"/>
    </w:p>
    <w:p w14:paraId="621F0CF5" w14:textId="15699DBF" w:rsidR="00ED2050" w:rsidRDefault="001C05E5" w:rsidP="00ED2050">
      <w:pPr>
        <w:tabs>
          <w:tab w:val="left" w:pos="4580"/>
        </w:tabs>
        <w:ind w:left="0"/>
        <w:rPr>
          <w:lang w:val="es-ES" w:eastAsia="es-ES_tradnl"/>
        </w:rPr>
      </w:pPr>
      <w:r>
        <w:rPr>
          <w:lang w:val="es-ES" w:eastAsia="es-ES_tradnl"/>
        </w:rPr>
        <w:t>Igual que en la creación de la instancia del otro servicio, dirígete a la sección de catálogo y teclea el nombre del servicio “</w:t>
      </w:r>
      <w:proofErr w:type="spellStart"/>
      <w:r>
        <w:rPr>
          <w:lang w:val="es-ES" w:eastAsia="es-ES_tradnl"/>
        </w:rPr>
        <w:t>knowledge</w:t>
      </w:r>
      <w:proofErr w:type="spellEnd"/>
      <w:r>
        <w:rPr>
          <w:lang w:val="es-ES" w:eastAsia="es-ES_tradnl"/>
        </w:rPr>
        <w:t xml:space="preserve"> Studio”, da </w:t>
      </w:r>
      <w:proofErr w:type="spellStart"/>
      <w:proofErr w:type="gramStart"/>
      <w:r>
        <w:rPr>
          <w:lang w:val="es-ES" w:eastAsia="es-ES_tradnl"/>
        </w:rPr>
        <w:t>click</w:t>
      </w:r>
      <w:proofErr w:type="spellEnd"/>
      <w:proofErr w:type="gramEnd"/>
      <w:r>
        <w:rPr>
          <w:lang w:val="es-ES" w:eastAsia="es-ES_tradnl"/>
        </w:rPr>
        <w:t xml:space="preserve"> sobre él, ponle un nombre adecuado y presiona el botón crear.</w:t>
      </w:r>
    </w:p>
    <w:p w14:paraId="43D2D849" w14:textId="72EE1667" w:rsidR="007D70EF" w:rsidRDefault="00ED2050" w:rsidP="00ED2050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ED2050">
        <w:rPr>
          <w:noProof/>
          <w:lang w:val="es-ES" w:eastAsia="es-ES_tradnl"/>
        </w:rPr>
        <w:drawing>
          <wp:inline distT="0" distB="0" distL="0" distR="0" wp14:anchorId="72EA8FC6" wp14:editId="6B4E65AA">
            <wp:extent cx="2120508" cy="1415663"/>
            <wp:effectExtent l="0" t="0" r="635" b="0"/>
            <wp:docPr id="4" name="Imagen 4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44057" cy="14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73C4" w14:textId="1B0BF3E8" w:rsidR="001C05E5" w:rsidRDefault="001C05E5" w:rsidP="00ED2050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3498CC9F" w14:textId="0CD9A3C8" w:rsidR="001C05E5" w:rsidRDefault="001C05E5" w:rsidP="001C05E5">
      <w:pPr>
        <w:tabs>
          <w:tab w:val="left" w:pos="4580"/>
        </w:tabs>
        <w:ind w:left="0"/>
        <w:rPr>
          <w:lang w:val="es-ES" w:eastAsia="es-ES_tradnl"/>
        </w:rPr>
      </w:pPr>
      <w:r>
        <w:rPr>
          <w:lang w:val="es-ES" w:eastAsia="es-ES_tradnl"/>
        </w:rPr>
        <w:t xml:space="preserve">Hora dirígete a “gestionar” y presiona el botón que Inicia la herramienta de </w:t>
      </w:r>
      <w:proofErr w:type="spellStart"/>
      <w:r>
        <w:rPr>
          <w:lang w:val="es-ES" w:eastAsia="es-ES_tradnl"/>
        </w:rPr>
        <w:t>Knowledge</w:t>
      </w:r>
      <w:proofErr w:type="spellEnd"/>
      <w:r>
        <w:rPr>
          <w:lang w:val="es-ES" w:eastAsia="es-ES_tradnl"/>
        </w:rPr>
        <w:t xml:space="preserve"> Studio.</w:t>
      </w:r>
    </w:p>
    <w:p w14:paraId="146CDABE" w14:textId="0600CF93" w:rsidR="001C05E5" w:rsidRDefault="001C05E5" w:rsidP="001C05E5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1C05E5">
        <w:rPr>
          <w:noProof/>
          <w:lang w:val="es-ES" w:eastAsia="es-ES_tradnl"/>
        </w:rPr>
        <w:drawing>
          <wp:inline distT="0" distB="0" distL="0" distR="0" wp14:anchorId="4BF1F708" wp14:editId="3718C373">
            <wp:extent cx="4875609" cy="1203553"/>
            <wp:effectExtent l="0" t="0" r="1270" b="3175"/>
            <wp:docPr id="9" name="Imagen 9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56053" cy="122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7F345" w14:textId="5B7F9CF5" w:rsidR="001C05E5" w:rsidRDefault="001C05E5" w:rsidP="001C05E5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49B53B92" w14:textId="77777777" w:rsidR="001C05E5" w:rsidRDefault="001C05E5" w:rsidP="001C05E5">
      <w:pPr>
        <w:tabs>
          <w:tab w:val="left" w:pos="4580"/>
        </w:tabs>
        <w:ind w:left="0"/>
        <w:jc w:val="both"/>
        <w:rPr>
          <w:lang w:val="es-ES" w:eastAsia="es-ES_tradnl"/>
        </w:rPr>
      </w:pPr>
    </w:p>
    <w:p w14:paraId="0693E613" w14:textId="77777777" w:rsidR="001C05E5" w:rsidRPr="00ED2050" w:rsidRDefault="001C05E5" w:rsidP="001C05E5">
      <w:pPr>
        <w:tabs>
          <w:tab w:val="left" w:pos="4580"/>
        </w:tabs>
        <w:ind w:left="0"/>
        <w:rPr>
          <w:lang w:val="es-ES" w:eastAsia="es-ES_tradnl"/>
        </w:rPr>
      </w:pPr>
    </w:p>
    <w:p w14:paraId="0E6801F5" w14:textId="471FCAED" w:rsidR="007D70EF" w:rsidRDefault="007D70EF" w:rsidP="00DC17BA">
      <w:pPr>
        <w:tabs>
          <w:tab w:val="left" w:pos="4580"/>
        </w:tabs>
        <w:ind w:left="0"/>
        <w:rPr>
          <w:lang w:val="es-MX" w:eastAsia="es-ES_tradnl"/>
        </w:rPr>
      </w:pPr>
    </w:p>
    <w:p w14:paraId="29B8C568" w14:textId="307A026B" w:rsidR="007D70EF" w:rsidRDefault="007D70EF" w:rsidP="00DC17BA">
      <w:pPr>
        <w:tabs>
          <w:tab w:val="left" w:pos="4580"/>
        </w:tabs>
        <w:ind w:left="0"/>
        <w:rPr>
          <w:lang w:val="es-MX" w:eastAsia="es-ES_tradnl"/>
        </w:rPr>
      </w:pPr>
    </w:p>
    <w:p w14:paraId="53BBA254" w14:textId="604F5A17" w:rsidR="007D70EF" w:rsidRDefault="007D70EF" w:rsidP="00DC17BA">
      <w:pPr>
        <w:tabs>
          <w:tab w:val="left" w:pos="4580"/>
        </w:tabs>
        <w:ind w:left="0"/>
        <w:rPr>
          <w:lang w:val="es-MX" w:eastAsia="es-ES_tradnl"/>
        </w:rPr>
      </w:pPr>
    </w:p>
    <w:p w14:paraId="5F3FFB92" w14:textId="34A2FA5D" w:rsidR="007D70EF" w:rsidRDefault="007D70EF" w:rsidP="00DC17BA">
      <w:pPr>
        <w:tabs>
          <w:tab w:val="left" w:pos="4580"/>
        </w:tabs>
        <w:ind w:left="0"/>
        <w:rPr>
          <w:lang w:val="es-MX" w:eastAsia="es-ES_tradnl"/>
        </w:rPr>
      </w:pPr>
    </w:p>
    <w:p w14:paraId="6B6B91F5" w14:textId="18CB4B7C" w:rsidR="007D70EF" w:rsidRDefault="007D70EF" w:rsidP="00DC17BA">
      <w:pPr>
        <w:tabs>
          <w:tab w:val="left" w:pos="4580"/>
        </w:tabs>
        <w:ind w:left="0"/>
        <w:rPr>
          <w:lang w:val="es-MX" w:eastAsia="es-ES_tradnl"/>
        </w:rPr>
      </w:pPr>
    </w:p>
    <w:p w14:paraId="4A1B81AE" w14:textId="1C4ABB71" w:rsidR="007D70EF" w:rsidRDefault="007D70EF" w:rsidP="00DC17BA">
      <w:pPr>
        <w:tabs>
          <w:tab w:val="left" w:pos="4580"/>
        </w:tabs>
        <w:ind w:left="0"/>
        <w:rPr>
          <w:lang w:val="es-MX" w:eastAsia="es-ES_tradnl"/>
        </w:rPr>
      </w:pPr>
    </w:p>
    <w:p w14:paraId="7A059F9C" w14:textId="44C92167" w:rsidR="007D70EF" w:rsidRDefault="007D70EF" w:rsidP="00DC17BA">
      <w:pPr>
        <w:tabs>
          <w:tab w:val="left" w:pos="4580"/>
        </w:tabs>
        <w:ind w:left="0"/>
        <w:rPr>
          <w:lang w:val="es-MX" w:eastAsia="es-ES_tradnl"/>
        </w:rPr>
      </w:pPr>
    </w:p>
    <w:p w14:paraId="73133E76" w14:textId="44503119" w:rsidR="007D70EF" w:rsidRDefault="007D70EF" w:rsidP="00DC17BA">
      <w:pPr>
        <w:tabs>
          <w:tab w:val="left" w:pos="4580"/>
        </w:tabs>
        <w:ind w:left="0"/>
        <w:rPr>
          <w:lang w:val="es-MX" w:eastAsia="es-ES_tradnl"/>
        </w:rPr>
      </w:pPr>
    </w:p>
    <w:p w14:paraId="53786C37" w14:textId="4DDC558B" w:rsidR="007D70EF" w:rsidRDefault="007D70EF" w:rsidP="00DC17BA">
      <w:pPr>
        <w:tabs>
          <w:tab w:val="left" w:pos="4580"/>
        </w:tabs>
        <w:ind w:left="0"/>
        <w:rPr>
          <w:lang w:val="es-MX" w:eastAsia="es-ES_tradnl"/>
        </w:rPr>
      </w:pPr>
    </w:p>
    <w:p w14:paraId="3E11EC27" w14:textId="521B2ED8" w:rsidR="009B5D64" w:rsidRDefault="009B5D64" w:rsidP="009B5D64">
      <w:pPr>
        <w:pStyle w:val="Ttulo1"/>
        <w:ind w:left="0"/>
        <w:rPr>
          <w:lang w:val="es-ES"/>
        </w:rPr>
      </w:pPr>
      <w:bookmarkStart w:id="4" w:name="_Toc31211707"/>
      <w:r>
        <w:rPr>
          <w:lang w:val="es-ES"/>
        </w:rPr>
        <w:lastRenderedPageBreak/>
        <w:t xml:space="preserve">Crear </w:t>
      </w:r>
      <w:r>
        <w:rPr>
          <w:lang w:val="es-ES"/>
        </w:rPr>
        <w:t xml:space="preserve">el </w:t>
      </w:r>
      <w:proofErr w:type="spellStart"/>
      <w:r>
        <w:rPr>
          <w:lang w:val="es-ES"/>
        </w:rPr>
        <w:t>type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system</w:t>
      </w:r>
      <w:bookmarkEnd w:id="4"/>
      <w:proofErr w:type="spellEnd"/>
    </w:p>
    <w:p w14:paraId="77E0F86C" w14:textId="5C293E2D" w:rsidR="009B5D64" w:rsidRPr="009B5D64" w:rsidRDefault="009B5D64" w:rsidP="009B5D64">
      <w:pPr>
        <w:ind w:left="0"/>
        <w:rPr>
          <w:lang w:val="es-ES"/>
        </w:rPr>
      </w:pPr>
      <w:r>
        <w:rPr>
          <w:lang w:val="es-ES"/>
        </w:rPr>
        <w:t xml:space="preserve">Adentro de la herramienta crearemos un </w:t>
      </w:r>
      <w:proofErr w:type="spellStart"/>
      <w:r>
        <w:rPr>
          <w:lang w:val="es-ES"/>
        </w:rPr>
        <w:t>workspace</w:t>
      </w:r>
      <w:proofErr w:type="spellEnd"/>
      <w:r>
        <w:rPr>
          <w:lang w:val="es-ES"/>
        </w:rPr>
        <w:t xml:space="preserve"> de entidades y relaciones. Le damos </w:t>
      </w:r>
      <w:proofErr w:type="spellStart"/>
      <w:proofErr w:type="gramStart"/>
      <w:r>
        <w:rPr>
          <w:lang w:val="es-ES"/>
        </w:rPr>
        <w:t>click</w:t>
      </w:r>
      <w:proofErr w:type="spellEnd"/>
      <w:proofErr w:type="gramEnd"/>
      <w:r>
        <w:rPr>
          <w:lang w:val="es-ES"/>
        </w:rPr>
        <w:t xml:space="preserve"> y tecleamos un nombre para el </w:t>
      </w:r>
      <w:proofErr w:type="spellStart"/>
      <w:r>
        <w:rPr>
          <w:lang w:val="es-ES"/>
        </w:rPr>
        <w:t>workspace</w:t>
      </w:r>
      <w:proofErr w:type="spellEnd"/>
      <w:r>
        <w:rPr>
          <w:lang w:val="es-ES"/>
        </w:rPr>
        <w:t>. Elegimos el idioma en el que estará la información de la cuál queremos extraer datos, que en este workshop serán en español.</w:t>
      </w:r>
    </w:p>
    <w:p w14:paraId="6836AF0C" w14:textId="0C55156A" w:rsidR="001602CA" w:rsidRDefault="009B5D64" w:rsidP="009B5D64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9B5D64">
        <w:rPr>
          <w:lang w:val="es-ES" w:eastAsia="es-ES_tradnl"/>
        </w:rPr>
        <w:drawing>
          <wp:inline distT="0" distB="0" distL="0" distR="0" wp14:anchorId="04D6CF1B" wp14:editId="72F62295">
            <wp:extent cx="4812015" cy="1999660"/>
            <wp:effectExtent l="0" t="0" r="1905" b="0"/>
            <wp:docPr id="5" name="Imagen 5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44160" cy="201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4CDD" w14:textId="25C56E91" w:rsidR="009B5D64" w:rsidRDefault="009B5D64" w:rsidP="009B5D64">
      <w:pPr>
        <w:tabs>
          <w:tab w:val="left" w:pos="4580"/>
        </w:tabs>
        <w:ind w:left="0"/>
        <w:rPr>
          <w:lang w:val="es-ES" w:eastAsia="es-ES_tradnl"/>
        </w:rPr>
      </w:pPr>
      <w:r>
        <w:rPr>
          <w:lang w:val="es-ES" w:eastAsia="es-ES_tradnl"/>
        </w:rPr>
        <w:t xml:space="preserve">Ahora crearemos el </w:t>
      </w:r>
      <w:r w:rsidR="005525F1">
        <w:rPr>
          <w:lang w:val="es-ES" w:eastAsia="es-ES_tradnl"/>
        </w:rPr>
        <w:t>“</w:t>
      </w:r>
      <w:proofErr w:type="spellStart"/>
      <w:r>
        <w:rPr>
          <w:lang w:val="es-ES" w:eastAsia="es-ES_tradnl"/>
        </w:rPr>
        <w:t>type</w:t>
      </w:r>
      <w:proofErr w:type="spellEnd"/>
      <w:r>
        <w:rPr>
          <w:lang w:val="es-ES" w:eastAsia="es-ES_tradnl"/>
        </w:rPr>
        <w:t xml:space="preserve"> </w:t>
      </w:r>
      <w:proofErr w:type="spellStart"/>
      <w:r>
        <w:rPr>
          <w:lang w:val="es-ES" w:eastAsia="es-ES_tradnl"/>
        </w:rPr>
        <w:t>system</w:t>
      </w:r>
      <w:proofErr w:type="spellEnd"/>
      <w:r w:rsidR="005525F1">
        <w:rPr>
          <w:lang w:val="es-ES" w:eastAsia="es-ES_tradnl"/>
        </w:rPr>
        <w:t>”</w:t>
      </w:r>
      <w:r>
        <w:rPr>
          <w:lang w:val="es-ES" w:eastAsia="es-ES_tradnl"/>
        </w:rPr>
        <w:t xml:space="preserve"> el cuál son el conjunto de las entidades que queremos extraer de los documentos</w:t>
      </w:r>
      <w:r w:rsidR="002D482C">
        <w:rPr>
          <w:lang w:val="es-ES" w:eastAsia="es-ES_tradnl"/>
        </w:rPr>
        <w:t xml:space="preserve"> que nos interesa sacarles datos.</w:t>
      </w:r>
    </w:p>
    <w:p w14:paraId="37F9FD78" w14:textId="50270145" w:rsidR="002D482C" w:rsidRDefault="002D482C" w:rsidP="009B5D64">
      <w:pPr>
        <w:tabs>
          <w:tab w:val="left" w:pos="4580"/>
        </w:tabs>
        <w:ind w:left="0"/>
        <w:rPr>
          <w:lang w:val="es-ES" w:eastAsia="es-ES_tradnl"/>
        </w:rPr>
      </w:pPr>
      <w:r>
        <w:rPr>
          <w:lang w:val="es-ES" w:eastAsia="es-ES_tradnl"/>
        </w:rPr>
        <w:t xml:space="preserve">Para fines prácticos de este workshop tenemos un </w:t>
      </w:r>
      <w:r w:rsidR="005525F1">
        <w:rPr>
          <w:lang w:val="es-ES" w:eastAsia="es-ES_tradnl"/>
        </w:rPr>
        <w:t>“</w:t>
      </w:r>
      <w:proofErr w:type="spellStart"/>
      <w:r>
        <w:rPr>
          <w:lang w:val="es-ES" w:eastAsia="es-ES_tradnl"/>
        </w:rPr>
        <w:t>type</w:t>
      </w:r>
      <w:proofErr w:type="spellEnd"/>
      <w:r>
        <w:rPr>
          <w:lang w:val="es-ES" w:eastAsia="es-ES_tradnl"/>
        </w:rPr>
        <w:t xml:space="preserve"> </w:t>
      </w:r>
      <w:proofErr w:type="spellStart"/>
      <w:r>
        <w:rPr>
          <w:lang w:val="es-ES" w:eastAsia="es-ES_tradnl"/>
        </w:rPr>
        <w:t>system</w:t>
      </w:r>
      <w:proofErr w:type="spellEnd"/>
      <w:r w:rsidR="005525F1">
        <w:rPr>
          <w:lang w:val="es-ES" w:eastAsia="es-ES_tradnl"/>
        </w:rPr>
        <w:t>”</w:t>
      </w:r>
      <w:r>
        <w:rPr>
          <w:lang w:val="es-ES" w:eastAsia="es-ES_tradnl"/>
        </w:rPr>
        <w:t xml:space="preserve"> en </w:t>
      </w:r>
      <w:proofErr w:type="gramStart"/>
      <w:r>
        <w:rPr>
          <w:lang w:val="es-ES" w:eastAsia="es-ES_tradnl"/>
        </w:rPr>
        <w:t>formato .</w:t>
      </w:r>
      <w:proofErr w:type="spellStart"/>
      <w:r>
        <w:rPr>
          <w:lang w:val="es-ES" w:eastAsia="es-ES_tradnl"/>
        </w:rPr>
        <w:t>json</w:t>
      </w:r>
      <w:proofErr w:type="spellEnd"/>
      <w:proofErr w:type="gramEnd"/>
      <w:r>
        <w:rPr>
          <w:lang w:val="es-ES" w:eastAsia="es-ES_tradnl"/>
        </w:rPr>
        <w:t xml:space="preserve"> listo para cargarse en la herramienta. Este </w:t>
      </w:r>
      <w:proofErr w:type="gramStart"/>
      <w:r>
        <w:rPr>
          <w:lang w:val="es-ES" w:eastAsia="es-ES_tradnl"/>
        </w:rPr>
        <w:t>archivo .</w:t>
      </w:r>
      <w:proofErr w:type="spellStart"/>
      <w:r>
        <w:rPr>
          <w:lang w:val="es-ES" w:eastAsia="es-ES_tradnl"/>
        </w:rPr>
        <w:t>json</w:t>
      </w:r>
      <w:proofErr w:type="spellEnd"/>
      <w:proofErr w:type="gramEnd"/>
      <w:r>
        <w:rPr>
          <w:lang w:val="es-ES" w:eastAsia="es-ES_tradnl"/>
        </w:rPr>
        <w:t xml:space="preserve"> se encuentra dentro del file que descargaste de nuestro repositorio en GitHub. (data</w:t>
      </w:r>
      <w:proofErr w:type="gramStart"/>
      <w:r>
        <w:rPr>
          <w:lang w:val="es-ES" w:eastAsia="es-ES_tradnl"/>
        </w:rPr>
        <w:t>/”</w:t>
      </w:r>
      <w:proofErr w:type="spellStart"/>
      <w:r>
        <w:rPr>
          <w:lang w:val="es-ES" w:eastAsia="es-ES_tradnl"/>
        </w:rPr>
        <w:t>types</w:t>
      </w:r>
      <w:proofErr w:type="spellEnd"/>
      <w:proofErr w:type="gramEnd"/>
      <w:r>
        <w:rPr>
          <w:lang w:val="es-ES" w:eastAsia="es-ES_tradnl"/>
        </w:rPr>
        <w:t>…”.</w:t>
      </w:r>
      <w:proofErr w:type="spellStart"/>
      <w:r>
        <w:rPr>
          <w:lang w:val="es-ES" w:eastAsia="es-ES_tradnl"/>
        </w:rPr>
        <w:t>json</w:t>
      </w:r>
      <w:proofErr w:type="spellEnd"/>
      <w:r>
        <w:rPr>
          <w:lang w:val="es-ES" w:eastAsia="es-ES_tradnl"/>
        </w:rPr>
        <w:t>)</w:t>
      </w:r>
    </w:p>
    <w:p w14:paraId="63485715" w14:textId="48D0B732" w:rsidR="002D482C" w:rsidRPr="002D482C" w:rsidRDefault="002D482C" w:rsidP="002D482C">
      <w:pPr>
        <w:pStyle w:val="Prrafodelista"/>
        <w:numPr>
          <w:ilvl w:val="0"/>
          <w:numId w:val="5"/>
        </w:numPr>
        <w:tabs>
          <w:tab w:val="left" w:pos="4580"/>
        </w:tabs>
        <w:rPr>
          <w:lang w:val="es-ES" w:eastAsia="es-ES_tradnl"/>
        </w:rPr>
      </w:pPr>
      <w:r w:rsidRPr="002D482C">
        <w:rPr>
          <w:lang w:val="es-ES" w:eastAsia="es-ES_tradnl"/>
        </w:rPr>
        <w:t xml:space="preserve">Haz </w:t>
      </w:r>
      <w:proofErr w:type="spellStart"/>
      <w:proofErr w:type="gramStart"/>
      <w:r w:rsidRPr="002D482C">
        <w:rPr>
          <w:lang w:val="es-ES" w:eastAsia="es-ES_tradnl"/>
        </w:rPr>
        <w:t>click</w:t>
      </w:r>
      <w:proofErr w:type="spellEnd"/>
      <w:proofErr w:type="gramEnd"/>
      <w:r w:rsidRPr="002D482C">
        <w:rPr>
          <w:lang w:val="es-ES" w:eastAsia="es-ES_tradnl"/>
        </w:rPr>
        <w:t xml:space="preserve"> en “</w:t>
      </w:r>
      <w:proofErr w:type="spellStart"/>
      <w:r w:rsidRPr="002D482C">
        <w:rPr>
          <w:lang w:val="es-ES" w:eastAsia="es-ES_tradnl"/>
        </w:rPr>
        <w:t>upload</w:t>
      </w:r>
      <w:proofErr w:type="spellEnd"/>
      <w:r w:rsidRPr="002D482C">
        <w:rPr>
          <w:lang w:val="es-ES" w:eastAsia="es-ES_tradnl"/>
        </w:rPr>
        <w:t>”.</w:t>
      </w:r>
    </w:p>
    <w:p w14:paraId="3DC57682" w14:textId="21B2245D" w:rsidR="002D482C" w:rsidRDefault="002D482C" w:rsidP="004E2A2E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2D482C">
        <w:rPr>
          <w:lang w:val="es-ES" w:eastAsia="es-ES_tradnl"/>
        </w:rPr>
        <w:drawing>
          <wp:inline distT="0" distB="0" distL="0" distR="0" wp14:anchorId="0AE749D4" wp14:editId="74F28A7D">
            <wp:extent cx="4742055" cy="1233373"/>
            <wp:effectExtent l="0" t="0" r="0" b="0"/>
            <wp:docPr id="10" name="Imagen 10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04708" cy="124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9B922" w14:textId="77777777" w:rsidR="004E2A2E" w:rsidRDefault="004E2A2E" w:rsidP="004E2A2E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11F902DB" w14:textId="25323471" w:rsidR="002D482C" w:rsidRPr="002D482C" w:rsidRDefault="002D482C" w:rsidP="002D482C">
      <w:pPr>
        <w:pStyle w:val="Prrafodelista"/>
        <w:numPr>
          <w:ilvl w:val="0"/>
          <w:numId w:val="5"/>
        </w:numPr>
        <w:tabs>
          <w:tab w:val="left" w:pos="4580"/>
        </w:tabs>
        <w:rPr>
          <w:lang w:val="es-ES" w:eastAsia="es-ES_tradnl"/>
        </w:rPr>
      </w:pPr>
      <w:r w:rsidRPr="002D482C">
        <w:rPr>
          <w:lang w:val="es-ES" w:eastAsia="es-ES_tradnl"/>
        </w:rPr>
        <w:t xml:space="preserve">Carga el archivo en </w:t>
      </w:r>
      <w:proofErr w:type="gramStart"/>
      <w:r w:rsidRPr="002D482C">
        <w:rPr>
          <w:lang w:val="es-ES" w:eastAsia="es-ES_tradnl"/>
        </w:rPr>
        <w:t>formato .</w:t>
      </w:r>
      <w:proofErr w:type="spellStart"/>
      <w:r w:rsidRPr="002D482C">
        <w:rPr>
          <w:lang w:val="es-ES" w:eastAsia="es-ES_tradnl"/>
        </w:rPr>
        <w:t>json</w:t>
      </w:r>
      <w:proofErr w:type="spellEnd"/>
      <w:proofErr w:type="gramEnd"/>
      <w:r w:rsidRPr="002D482C">
        <w:rPr>
          <w:lang w:val="es-ES" w:eastAsia="es-ES_tradnl"/>
        </w:rPr>
        <w:t>.</w:t>
      </w:r>
    </w:p>
    <w:p w14:paraId="05BE9075" w14:textId="7AB8998A" w:rsidR="002D482C" w:rsidRDefault="002D482C" w:rsidP="002D482C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2D482C">
        <w:rPr>
          <w:lang w:val="es-ES" w:eastAsia="es-ES_tradnl"/>
        </w:rPr>
        <w:drawing>
          <wp:inline distT="0" distB="0" distL="0" distR="0" wp14:anchorId="3AA359A8" wp14:editId="0FFA60BF">
            <wp:extent cx="2405420" cy="1866651"/>
            <wp:effectExtent l="0" t="0" r="0" b="635"/>
            <wp:docPr id="6" name="Imagen 6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32591" cy="188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73673" w14:textId="7F0F05AD" w:rsidR="002D482C" w:rsidRDefault="002D482C" w:rsidP="002D482C">
      <w:pPr>
        <w:tabs>
          <w:tab w:val="left" w:pos="4580"/>
        </w:tabs>
        <w:ind w:left="0"/>
        <w:rPr>
          <w:lang w:val="es-ES" w:eastAsia="es-ES_tradnl"/>
        </w:rPr>
      </w:pPr>
      <w:r>
        <w:rPr>
          <w:lang w:val="es-ES" w:eastAsia="es-ES_tradnl"/>
        </w:rPr>
        <w:lastRenderedPageBreak/>
        <w:t xml:space="preserve">Y ya tienes creado el </w:t>
      </w:r>
      <w:r w:rsidR="005525F1">
        <w:rPr>
          <w:lang w:val="es-ES" w:eastAsia="es-ES_tradnl"/>
        </w:rPr>
        <w:t>“</w:t>
      </w:r>
      <w:proofErr w:type="spellStart"/>
      <w:r>
        <w:rPr>
          <w:lang w:val="es-ES" w:eastAsia="es-ES_tradnl"/>
        </w:rPr>
        <w:t>type</w:t>
      </w:r>
      <w:proofErr w:type="spellEnd"/>
      <w:r>
        <w:rPr>
          <w:lang w:val="es-ES" w:eastAsia="es-ES_tradnl"/>
        </w:rPr>
        <w:t xml:space="preserve"> </w:t>
      </w:r>
      <w:proofErr w:type="spellStart"/>
      <w:r>
        <w:rPr>
          <w:lang w:val="es-ES" w:eastAsia="es-ES_tradnl"/>
        </w:rPr>
        <w:t>system</w:t>
      </w:r>
      <w:proofErr w:type="spellEnd"/>
      <w:r w:rsidR="005525F1">
        <w:rPr>
          <w:lang w:val="es-ES" w:eastAsia="es-ES_tradnl"/>
        </w:rPr>
        <w:t>”</w:t>
      </w:r>
      <w:r>
        <w:rPr>
          <w:lang w:val="es-ES" w:eastAsia="es-ES_tradnl"/>
        </w:rPr>
        <w:t xml:space="preserve"> con las entidades que deseas extraer de información no estructurada.</w:t>
      </w:r>
    </w:p>
    <w:p w14:paraId="725D34C9" w14:textId="7CBF0A1D" w:rsidR="003B4089" w:rsidRDefault="002D482C" w:rsidP="003B4089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2D482C">
        <w:rPr>
          <w:lang w:val="es-ES" w:eastAsia="es-ES_tradnl"/>
        </w:rPr>
        <w:drawing>
          <wp:inline distT="0" distB="0" distL="0" distR="0" wp14:anchorId="43EF40E8" wp14:editId="4D6796AD">
            <wp:extent cx="4139231" cy="2111391"/>
            <wp:effectExtent l="0" t="0" r="1270" b="0"/>
            <wp:docPr id="11" name="Imagen 11" descr="Imagen que contiene captura de pantalla, monit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96947" cy="214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97D4A" w14:textId="09C1C920" w:rsidR="005525F1" w:rsidRDefault="005525F1" w:rsidP="005525F1">
      <w:pPr>
        <w:pStyle w:val="Ttulo1"/>
        <w:ind w:left="0"/>
        <w:rPr>
          <w:lang w:val="es-ES"/>
        </w:rPr>
      </w:pPr>
      <w:bookmarkStart w:id="5" w:name="_Toc31211708"/>
      <w:r>
        <w:rPr>
          <w:lang w:val="es-ES"/>
        </w:rPr>
        <w:t xml:space="preserve">Crear el </w:t>
      </w:r>
      <w:r>
        <w:rPr>
          <w:lang w:val="es-ES"/>
        </w:rPr>
        <w:t>corpus</w:t>
      </w:r>
      <w:bookmarkEnd w:id="5"/>
    </w:p>
    <w:p w14:paraId="34C2A321" w14:textId="71D7F332" w:rsidR="005525F1" w:rsidRDefault="005525F1" w:rsidP="005525F1">
      <w:pPr>
        <w:ind w:left="0"/>
        <w:rPr>
          <w:lang w:val="es-ES"/>
        </w:rPr>
      </w:pPr>
      <w:r>
        <w:rPr>
          <w:lang w:val="es-ES"/>
        </w:rPr>
        <w:t>Ahora crearemos el “corpus” que son los documentos que usaremos para entrenar nuestro modelo, en el cuál identificaremos manualmente las entidades de nuestro “</w:t>
      </w:r>
      <w:proofErr w:type="spellStart"/>
      <w:r>
        <w:rPr>
          <w:lang w:val="es-ES"/>
        </w:rPr>
        <w:t>type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system</w:t>
      </w:r>
      <w:proofErr w:type="spellEnd"/>
      <w:r>
        <w:rPr>
          <w:lang w:val="es-ES"/>
        </w:rPr>
        <w:t>”.</w:t>
      </w:r>
    </w:p>
    <w:p w14:paraId="0499C3CC" w14:textId="29759780" w:rsidR="005525F1" w:rsidRDefault="005525F1" w:rsidP="005525F1">
      <w:pPr>
        <w:ind w:left="0"/>
        <w:rPr>
          <w:lang w:val="es-ES"/>
        </w:rPr>
      </w:pPr>
      <w:r>
        <w:rPr>
          <w:lang w:val="es-ES"/>
        </w:rPr>
        <w:t xml:space="preserve">Para fines prácticos de </w:t>
      </w:r>
      <w:proofErr w:type="gramStart"/>
      <w:r>
        <w:rPr>
          <w:lang w:val="es-ES"/>
        </w:rPr>
        <w:t>éste</w:t>
      </w:r>
      <w:proofErr w:type="gramEnd"/>
      <w:r>
        <w:rPr>
          <w:lang w:val="es-ES"/>
        </w:rPr>
        <w:t xml:space="preserve"> workshop tenemos un “corpus” de documentos de ejemplo para nuestro entrenamiento y ya preparados para entrenarse con algoritmos de inteligencia artificial. El archivo se encuentra en (data/corpus…</w:t>
      </w:r>
      <w:proofErr w:type="spellStart"/>
      <w:r>
        <w:rPr>
          <w:lang w:val="es-ES"/>
        </w:rPr>
        <w:t>zip</w:t>
      </w:r>
      <w:proofErr w:type="spellEnd"/>
      <w:r>
        <w:rPr>
          <w:lang w:val="es-ES"/>
        </w:rPr>
        <w:t>).</w:t>
      </w:r>
    </w:p>
    <w:p w14:paraId="1F41CDC3" w14:textId="4B0E7EE5" w:rsidR="005525F1" w:rsidRPr="00C426BB" w:rsidRDefault="005525F1" w:rsidP="00C426BB">
      <w:pPr>
        <w:pStyle w:val="Prrafodelista"/>
        <w:numPr>
          <w:ilvl w:val="0"/>
          <w:numId w:val="7"/>
        </w:numPr>
        <w:rPr>
          <w:lang w:val="es-ES"/>
        </w:rPr>
      </w:pPr>
      <w:r w:rsidRPr="00C426BB">
        <w:rPr>
          <w:lang w:val="es-ES"/>
        </w:rPr>
        <w:t>Seleccionamos “</w:t>
      </w:r>
      <w:proofErr w:type="spellStart"/>
      <w:r w:rsidRPr="00C426BB">
        <w:rPr>
          <w:lang w:val="es-ES"/>
        </w:rPr>
        <w:t>upload</w:t>
      </w:r>
      <w:proofErr w:type="spellEnd"/>
      <w:r w:rsidRPr="00C426BB">
        <w:rPr>
          <w:lang w:val="es-ES"/>
        </w:rPr>
        <w:t xml:space="preserve"> </w:t>
      </w:r>
      <w:proofErr w:type="spellStart"/>
      <w:r w:rsidRPr="00C426BB">
        <w:rPr>
          <w:lang w:val="es-ES"/>
        </w:rPr>
        <w:t>documents</w:t>
      </w:r>
      <w:proofErr w:type="spellEnd"/>
      <w:r w:rsidRPr="00C426BB">
        <w:rPr>
          <w:lang w:val="es-ES"/>
        </w:rPr>
        <w:t xml:space="preserve"> sets”.</w:t>
      </w:r>
    </w:p>
    <w:p w14:paraId="5DDCEC3C" w14:textId="157DD289" w:rsidR="005525F1" w:rsidRDefault="005525F1" w:rsidP="005525F1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5525F1">
        <w:rPr>
          <w:lang w:val="es-ES" w:eastAsia="es-ES_tradnl"/>
        </w:rPr>
        <w:drawing>
          <wp:inline distT="0" distB="0" distL="0" distR="0" wp14:anchorId="05A75915" wp14:editId="7CD86E1A">
            <wp:extent cx="3882317" cy="1486425"/>
            <wp:effectExtent l="0" t="0" r="4445" b="0"/>
            <wp:docPr id="12" name="Imagen 12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10564" cy="149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D876" w14:textId="311C06A0" w:rsidR="005525F1" w:rsidRDefault="005525F1" w:rsidP="005525F1">
      <w:pPr>
        <w:tabs>
          <w:tab w:val="left" w:pos="4580"/>
        </w:tabs>
        <w:ind w:left="0"/>
        <w:rPr>
          <w:lang w:val="es-ES" w:eastAsia="es-ES_tradnl"/>
        </w:rPr>
      </w:pPr>
    </w:p>
    <w:p w14:paraId="1B370736" w14:textId="12223741" w:rsidR="005525F1" w:rsidRPr="00C426BB" w:rsidRDefault="00C426BB" w:rsidP="00C426BB">
      <w:pPr>
        <w:pStyle w:val="Prrafodelista"/>
        <w:numPr>
          <w:ilvl w:val="0"/>
          <w:numId w:val="7"/>
        </w:numPr>
        <w:tabs>
          <w:tab w:val="left" w:pos="4580"/>
        </w:tabs>
        <w:rPr>
          <w:lang w:val="es-ES" w:eastAsia="es-ES_tradnl"/>
        </w:rPr>
      </w:pPr>
      <w:r w:rsidRPr="00C426BB">
        <w:rPr>
          <w:lang w:val="es-ES" w:eastAsia="es-ES_tradnl"/>
        </w:rPr>
        <w:t>Cargamos el documento.</w:t>
      </w:r>
    </w:p>
    <w:p w14:paraId="1F35EEDD" w14:textId="3034D57F" w:rsidR="005525F1" w:rsidRDefault="005525F1" w:rsidP="00C426BB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5525F1">
        <w:rPr>
          <w:lang w:val="es-ES" w:eastAsia="es-ES_tradnl"/>
        </w:rPr>
        <w:drawing>
          <wp:inline distT="0" distB="0" distL="0" distR="0" wp14:anchorId="305C3658" wp14:editId="1A9D4B90">
            <wp:extent cx="3010589" cy="1711297"/>
            <wp:effectExtent l="0" t="0" r="0" b="3810"/>
            <wp:docPr id="16" name="Imagen 16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26129" cy="172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53237" w14:textId="50479434" w:rsidR="00C426BB" w:rsidRDefault="004E2A2E" w:rsidP="004E2A2E">
      <w:pPr>
        <w:tabs>
          <w:tab w:val="left" w:pos="4580"/>
        </w:tabs>
        <w:ind w:left="0"/>
        <w:rPr>
          <w:lang w:val="es-ES" w:eastAsia="es-ES_tradnl"/>
        </w:rPr>
      </w:pPr>
      <w:r>
        <w:rPr>
          <w:lang w:val="es-ES" w:eastAsia="es-ES_tradnl"/>
        </w:rPr>
        <w:lastRenderedPageBreak/>
        <w:t>Se creó un “</w:t>
      </w:r>
      <w:proofErr w:type="spellStart"/>
      <w:r>
        <w:rPr>
          <w:lang w:val="es-ES" w:eastAsia="es-ES_tradnl"/>
        </w:rPr>
        <w:t>document</w:t>
      </w:r>
      <w:proofErr w:type="spellEnd"/>
      <w:r>
        <w:rPr>
          <w:lang w:val="es-ES" w:eastAsia="es-ES_tradnl"/>
        </w:rPr>
        <w:t xml:space="preserve"> set” el cuál tiene 10 archivos .</w:t>
      </w:r>
      <w:proofErr w:type="spellStart"/>
      <w:r>
        <w:rPr>
          <w:lang w:val="es-ES" w:eastAsia="es-ES_tradnl"/>
        </w:rPr>
        <w:t>txt</w:t>
      </w:r>
      <w:proofErr w:type="spellEnd"/>
      <w:r>
        <w:rPr>
          <w:lang w:val="es-ES" w:eastAsia="es-ES_tradnl"/>
        </w:rPr>
        <w:t xml:space="preserve"> que se usarán para el entrenamiento.</w:t>
      </w:r>
    </w:p>
    <w:p w14:paraId="650D62CF" w14:textId="1174449F" w:rsidR="004E2A2E" w:rsidRDefault="004E2A2E" w:rsidP="004E2A2E">
      <w:pPr>
        <w:tabs>
          <w:tab w:val="left" w:pos="4580"/>
        </w:tabs>
        <w:ind w:left="0"/>
        <w:rPr>
          <w:lang w:val="es-ES" w:eastAsia="es-ES_tradnl"/>
        </w:rPr>
      </w:pPr>
      <w:r>
        <w:rPr>
          <w:lang w:val="es-ES" w:eastAsia="es-ES_tradnl"/>
        </w:rPr>
        <w:t>El “</w:t>
      </w:r>
      <w:proofErr w:type="spellStart"/>
      <w:r>
        <w:rPr>
          <w:lang w:val="es-ES" w:eastAsia="es-ES_tradnl"/>
        </w:rPr>
        <w:t>document</w:t>
      </w:r>
      <w:proofErr w:type="spellEnd"/>
      <w:r>
        <w:rPr>
          <w:lang w:val="es-ES" w:eastAsia="es-ES_tradnl"/>
        </w:rPr>
        <w:t xml:space="preserve"> set” se dividió entre training, test, </w:t>
      </w:r>
      <w:proofErr w:type="spellStart"/>
      <w:r>
        <w:rPr>
          <w:lang w:val="es-ES" w:eastAsia="es-ES_tradnl"/>
        </w:rPr>
        <w:t>blind</w:t>
      </w:r>
      <w:proofErr w:type="spellEnd"/>
      <w:r>
        <w:rPr>
          <w:lang w:val="es-ES" w:eastAsia="es-ES_tradnl"/>
        </w:rPr>
        <w:t xml:space="preserve"> porque para motivos del workshop el “corpus” ya tiene precargado el “</w:t>
      </w:r>
      <w:proofErr w:type="spellStart"/>
      <w:r>
        <w:rPr>
          <w:lang w:val="es-ES" w:eastAsia="es-ES_tradnl"/>
        </w:rPr>
        <w:t>groun</w:t>
      </w:r>
      <w:r w:rsidR="00E668A4">
        <w:rPr>
          <w:lang w:val="es-ES" w:eastAsia="es-ES_tradnl"/>
        </w:rPr>
        <w:t>d</w:t>
      </w:r>
      <w:proofErr w:type="spellEnd"/>
      <w:r w:rsidR="00E668A4">
        <w:rPr>
          <w:lang w:val="es-ES" w:eastAsia="es-ES_tradnl"/>
        </w:rPr>
        <w:t xml:space="preserve"> </w:t>
      </w:r>
      <w:proofErr w:type="spellStart"/>
      <w:r w:rsidR="00E668A4">
        <w:rPr>
          <w:lang w:val="es-ES" w:eastAsia="es-ES_tradnl"/>
        </w:rPr>
        <w:t>truth</w:t>
      </w:r>
      <w:proofErr w:type="spellEnd"/>
      <w:r w:rsidR="00E668A4">
        <w:rPr>
          <w:lang w:val="es-ES" w:eastAsia="es-ES_tradnl"/>
        </w:rPr>
        <w:t xml:space="preserve">” ya que los documentos vienen pre anotados. </w:t>
      </w:r>
    </w:p>
    <w:p w14:paraId="426D77C2" w14:textId="47F3E78E" w:rsidR="003B4089" w:rsidRDefault="00C426BB" w:rsidP="003B4089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C426BB">
        <w:rPr>
          <w:lang w:val="es-ES" w:eastAsia="es-ES_tradnl"/>
        </w:rPr>
        <w:drawing>
          <wp:inline distT="0" distB="0" distL="0" distR="0" wp14:anchorId="1510403D" wp14:editId="57EE01E3">
            <wp:extent cx="5286395" cy="2057289"/>
            <wp:effectExtent l="0" t="0" r="0" b="635"/>
            <wp:docPr id="17" name="Imagen 17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8004" cy="2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D28FD" w14:textId="1F790929" w:rsidR="003B4089" w:rsidRDefault="003B4089" w:rsidP="003B4089">
      <w:pPr>
        <w:pStyle w:val="Ttulo1"/>
        <w:ind w:left="0"/>
        <w:rPr>
          <w:lang w:val="es-ES"/>
        </w:rPr>
      </w:pPr>
      <w:bookmarkStart w:id="6" w:name="_Toc31211709"/>
      <w:r>
        <w:rPr>
          <w:lang w:val="es-ES"/>
        </w:rPr>
        <w:t xml:space="preserve">Crear </w:t>
      </w:r>
      <w:proofErr w:type="spellStart"/>
      <w:r>
        <w:rPr>
          <w:lang w:val="es-ES"/>
        </w:rPr>
        <w:t>annotation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task</w:t>
      </w:r>
      <w:bookmarkEnd w:id="6"/>
      <w:proofErr w:type="spellEnd"/>
    </w:p>
    <w:p w14:paraId="1CD670F0" w14:textId="69B776FC" w:rsidR="00E668A4" w:rsidRDefault="00E668A4" w:rsidP="00E668A4">
      <w:pPr>
        <w:tabs>
          <w:tab w:val="left" w:pos="4580"/>
        </w:tabs>
        <w:ind w:left="0"/>
        <w:rPr>
          <w:lang w:val="es-ES" w:eastAsia="es-ES_tradnl"/>
        </w:rPr>
      </w:pPr>
    </w:p>
    <w:p w14:paraId="3E5C8C8B" w14:textId="6C4030BA" w:rsidR="00E668A4" w:rsidRDefault="00E668A4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E668A4">
        <w:rPr>
          <w:lang w:val="es-ES" w:eastAsia="es-ES_tradnl"/>
        </w:rPr>
        <w:drawing>
          <wp:inline distT="0" distB="0" distL="0" distR="0" wp14:anchorId="76D1C531" wp14:editId="42071D95">
            <wp:extent cx="3896397" cy="2049217"/>
            <wp:effectExtent l="0" t="0" r="2540" b="0"/>
            <wp:docPr id="18" name="Imagen 18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35033" cy="206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53D1" w14:textId="7CA8415D" w:rsidR="00E668A4" w:rsidRDefault="00E668A4" w:rsidP="00E668A4">
      <w:pPr>
        <w:tabs>
          <w:tab w:val="left" w:pos="4580"/>
        </w:tabs>
        <w:ind w:left="0"/>
        <w:rPr>
          <w:lang w:val="es-ES" w:eastAsia="es-ES_tradnl"/>
        </w:rPr>
      </w:pPr>
    </w:p>
    <w:p w14:paraId="5DE07BD4" w14:textId="3DF85C53" w:rsidR="00E668A4" w:rsidRDefault="00E668A4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E668A4">
        <w:rPr>
          <w:lang w:val="es-ES" w:eastAsia="es-ES_tradnl"/>
        </w:rPr>
        <w:drawing>
          <wp:inline distT="0" distB="0" distL="0" distR="0" wp14:anchorId="173446F1" wp14:editId="5E5B72DE">
            <wp:extent cx="4321203" cy="1969748"/>
            <wp:effectExtent l="0" t="0" r="0" b="0"/>
            <wp:docPr id="19" name="Imagen 19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36160" cy="197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AA19C" w14:textId="5CC4FB3A" w:rsidR="00593A50" w:rsidRDefault="00593A50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593A50">
        <w:rPr>
          <w:lang w:val="es-ES" w:eastAsia="es-ES_tradnl"/>
        </w:rPr>
        <w:lastRenderedPageBreak/>
        <w:drawing>
          <wp:inline distT="0" distB="0" distL="0" distR="0" wp14:anchorId="076CC245" wp14:editId="6DC6F441">
            <wp:extent cx="2673512" cy="2283130"/>
            <wp:effectExtent l="0" t="0" r="0" b="3175"/>
            <wp:docPr id="21" name="Imagen 21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05895" cy="23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6CB4C" w14:textId="37E20287" w:rsidR="00593A50" w:rsidRDefault="00593A50" w:rsidP="00E668A4">
      <w:pPr>
        <w:tabs>
          <w:tab w:val="left" w:pos="4580"/>
        </w:tabs>
        <w:ind w:left="0"/>
        <w:rPr>
          <w:lang w:val="es-ES" w:eastAsia="es-ES_tradnl"/>
        </w:rPr>
      </w:pPr>
    </w:p>
    <w:p w14:paraId="7487D014" w14:textId="2606A968" w:rsidR="00593A50" w:rsidRDefault="00593A50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593A50">
        <w:rPr>
          <w:lang w:val="es-ES" w:eastAsia="es-ES_tradnl"/>
        </w:rPr>
        <w:drawing>
          <wp:inline distT="0" distB="0" distL="0" distR="0" wp14:anchorId="00EB5E6A" wp14:editId="3DEFB77D">
            <wp:extent cx="3724200" cy="1881410"/>
            <wp:effectExtent l="0" t="0" r="0" b="0"/>
            <wp:docPr id="23" name="Imagen 23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46020" cy="189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DD12C" w14:textId="37159CB1" w:rsidR="003B4089" w:rsidRDefault="003B4089" w:rsidP="003B4089">
      <w:pPr>
        <w:pStyle w:val="Ttulo1"/>
        <w:ind w:left="0"/>
        <w:rPr>
          <w:lang w:val="es-ES"/>
        </w:rPr>
      </w:pPr>
      <w:bookmarkStart w:id="7" w:name="_Toc31211710"/>
      <w:r>
        <w:rPr>
          <w:lang w:val="es-ES"/>
        </w:rPr>
        <w:t>Anotación del set de documentos</w:t>
      </w:r>
      <w:bookmarkEnd w:id="7"/>
    </w:p>
    <w:p w14:paraId="362B0CA4" w14:textId="79C3403E" w:rsidR="00593A50" w:rsidRDefault="00593A50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593A50">
        <w:rPr>
          <w:lang w:val="es-ES" w:eastAsia="es-ES_tradnl"/>
        </w:rPr>
        <w:drawing>
          <wp:inline distT="0" distB="0" distL="0" distR="0" wp14:anchorId="43A4E6D1" wp14:editId="0FFF6973">
            <wp:extent cx="3812012" cy="1935302"/>
            <wp:effectExtent l="0" t="0" r="0" b="0"/>
            <wp:docPr id="24" name="Imagen 24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34612" cy="194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48362" w14:textId="175171D8" w:rsidR="00593A50" w:rsidRDefault="00593A50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593A50">
        <w:rPr>
          <w:lang w:val="es-ES" w:eastAsia="es-ES_tradnl"/>
        </w:rPr>
        <w:lastRenderedPageBreak/>
        <w:drawing>
          <wp:inline distT="0" distB="0" distL="0" distR="0" wp14:anchorId="2A892072" wp14:editId="65408CA0">
            <wp:extent cx="4002692" cy="2709601"/>
            <wp:effectExtent l="0" t="0" r="0" b="0"/>
            <wp:docPr id="26" name="Imagen 26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17430" cy="271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B3378" w14:textId="0A96DFF7" w:rsidR="00593A50" w:rsidRDefault="00593A50" w:rsidP="00E668A4">
      <w:pPr>
        <w:tabs>
          <w:tab w:val="left" w:pos="4580"/>
        </w:tabs>
        <w:ind w:left="0"/>
        <w:rPr>
          <w:lang w:val="es-ES" w:eastAsia="es-ES_tradnl"/>
        </w:rPr>
      </w:pPr>
    </w:p>
    <w:p w14:paraId="591ABACE" w14:textId="13808D2D" w:rsidR="00593A50" w:rsidRDefault="00593A50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593A50">
        <w:rPr>
          <w:lang w:val="es-ES" w:eastAsia="es-ES_tradnl"/>
        </w:rPr>
        <w:drawing>
          <wp:inline distT="0" distB="0" distL="0" distR="0" wp14:anchorId="39912EB4" wp14:editId="271377A2">
            <wp:extent cx="4546378" cy="2584280"/>
            <wp:effectExtent l="0" t="0" r="635" b="0"/>
            <wp:docPr id="25" name="Imagen 25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69108" cy="25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4B0F8" w14:textId="64F3A637" w:rsidR="00593A50" w:rsidRDefault="00593A50" w:rsidP="00E668A4">
      <w:pPr>
        <w:tabs>
          <w:tab w:val="left" w:pos="4580"/>
        </w:tabs>
        <w:ind w:left="0"/>
        <w:rPr>
          <w:lang w:val="es-ES" w:eastAsia="es-ES_tradnl"/>
        </w:rPr>
      </w:pPr>
    </w:p>
    <w:p w14:paraId="723C7CAB" w14:textId="1587B385" w:rsidR="00593A50" w:rsidRDefault="00593A50" w:rsidP="00E668A4">
      <w:pPr>
        <w:tabs>
          <w:tab w:val="left" w:pos="4580"/>
        </w:tabs>
        <w:ind w:left="0"/>
        <w:rPr>
          <w:lang w:val="es-ES" w:eastAsia="es-ES_tradnl"/>
        </w:rPr>
      </w:pPr>
    </w:p>
    <w:p w14:paraId="11FEB17D" w14:textId="45C7A660" w:rsidR="00593A50" w:rsidRDefault="00593A50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593A50">
        <w:rPr>
          <w:lang w:val="es-ES" w:eastAsia="es-ES_tradnl"/>
        </w:rPr>
        <w:lastRenderedPageBreak/>
        <w:drawing>
          <wp:inline distT="0" distB="0" distL="0" distR="0" wp14:anchorId="7255AF19" wp14:editId="4C198E38">
            <wp:extent cx="4456182" cy="3064450"/>
            <wp:effectExtent l="0" t="0" r="1905" b="0"/>
            <wp:docPr id="27" name="Imagen 27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71922" cy="307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68A61" w14:textId="5328FAE8" w:rsidR="00593A50" w:rsidRDefault="00593A50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593A50">
        <w:rPr>
          <w:lang w:val="es-ES" w:eastAsia="es-ES_tradnl"/>
        </w:rPr>
        <w:drawing>
          <wp:inline distT="0" distB="0" distL="0" distR="0" wp14:anchorId="0EF27028" wp14:editId="675533E3">
            <wp:extent cx="4758856" cy="2470199"/>
            <wp:effectExtent l="0" t="0" r="3810" b="0"/>
            <wp:docPr id="28" name="Imagen 28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66607" cy="247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E864A" w14:textId="5F30B06F" w:rsidR="003B4089" w:rsidRDefault="003B4089" w:rsidP="003B4089">
      <w:pPr>
        <w:pStyle w:val="Ttulo1"/>
        <w:ind w:left="0"/>
        <w:rPr>
          <w:lang w:val="es-ES"/>
        </w:rPr>
      </w:pPr>
      <w:bookmarkStart w:id="8" w:name="_Toc31211711"/>
      <w:r>
        <w:rPr>
          <w:lang w:val="es-ES"/>
        </w:rPr>
        <w:t>Entrenar el modelo</w:t>
      </w:r>
      <w:bookmarkEnd w:id="8"/>
    </w:p>
    <w:p w14:paraId="662E707E" w14:textId="77777777" w:rsidR="003B4089" w:rsidRDefault="003B4089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4EFB896F" w14:textId="3626CBCD" w:rsidR="00593A50" w:rsidRDefault="00593A50" w:rsidP="00E668A4">
      <w:pPr>
        <w:tabs>
          <w:tab w:val="left" w:pos="4580"/>
        </w:tabs>
        <w:ind w:left="0"/>
        <w:rPr>
          <w:lang w:val="es-ES" w:eastAsia="es-ES_tradnl"/>
        </w:rPr>
      </w:pPr>
    </w:p>
    <w:p w14:paraId="09653C1C" w14:textId="26D7B520" w:rsidR="00593A50" w:rsidRDefault="00593A50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593A50">
        <w:rPr>
          <w:lang w:val="es-ES" w:eastAsia="es-ES_tradnl"/>
        </w:rPr>
        <w:lastRenderedPageBreak/>
        <w:drawing>
          <wp:inline distT="0" distB="0" distL="0" distR="0" wp14:anchorId="16C5F67F" wp14:editId="252B7E55">
            <wp:extent cx="4026166" cy="2171147"/>
            <wp:effectExtent l="0" t="0" r="0" b="635"/>
            <wp:docPr id="29" name="Imagen 29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56198" cy="218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C4DF7" w14:textId="680F61CB" w:rsidR="00593A50" w:rsidRDefault="00593A50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593A50">
        <w:rPr>
          <w:lang w:val="es-ES" w:eastAsia="es-ES_tradnl"/>
        </w:rPr>
        <w:drawing>
          <wp:inline distT="0" distB="0" distL="0" distR="0" wp14:anchorId="0E8E4511" wp14:editId="3E81EACC">
            <wp:extent cx="3938819" cy="2091221"/>
            <wp:effectExtent l="0" t="0" r="0" b="4445"/>
            <wp:docPr id="30" name="Imagen 30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64855" cy="210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83663" w14:textId="7F22C9ED" w:rsidR="00AD3715" w:rsidRDefault="00AD3715" w:rsidP="00AD3715">
      <w:pPr>
        <w:pStyle w:val="Ttulo1"/>
        <w:ind w:left="0"/>
        <w:rPr>
          <w:lang w:val="es-ES"/>
        </w:rPr>
      </w:pPr>
      <w:bookmarkStart w:id="9" w:name="_Toc31211712"/>
      <w:r>
        <w:rPr>
          <w:lang w:val="es-ES"/>
        </w:rPr>
        <w:t xml:space="preserve">Desplegar el modelo en Natural </w:t>
      </w:r>
      <w:proofErr w:type="spellStart"/>
      <w:r>
        <w:rPr>
          <w:lang w:val="es-ES"/>
        </w:rPr>
        <w:t>Language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Understanding</w:t>
      </w:r>
      <w:proofErr w:type="spellEnd"/>
      <w:r>
        <w:rPr>
          <w:lang w:val="es-ES"/>
        </w:rPr>
        <w:t xml:space="preserve"> (NLU)</w:t>
      </w:r>
      <w:bookmarkEnd w:id="9"/>
    </w:p>
    <w:p w14:paraId="31278BBA" w14:textId="4A38CFA2" w:rsidR="00AD3715" w:rsidRDefault="00347E23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347E23">
        <w:rPr>
          <w:lang w:val="es-ES" w:eastAsia="es-ES_tradnl"/>
        </w:rPr>
        <w:drawing>
          <wp:inline distT="0" distB="0" distL="0" distR="0" wp14:anchorId="57BC4280" wp14:editId="51C33E45">
            <wp:extent cx="4106849" cy="2103239"/>
            <wp:effectExtent l="0" t="0" r="0" b="5080"/>
            <wp:docPr id="31" name="Imagen 31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29668" cy="2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4948" w14:textId="0A1B4DC7" w:rsidR="00347E23" w:rsidRDefault="00347E23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347E23">
        <w:rPr>
          <w:lang w:val="es-ES" w:eastAsia="es-ES_tradnl"/>
        </w:rPr>
        <w:lastRenderedPageBreak/>
        <w:drawing>
          <wp:inline distT="0" distB="0" distL="0" distR="0" wp14:anchorId="31449D83" wp14:editId="656C62E8">
            <wp:extent cx="2389367" cy="1630522"/>
            <wp:effectExtent l="0" t="0" r="0" b="0"/>
            <wp:docPr id="32" name="Imagen 32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00743" cy="163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3898F" w14:textId="74966A03" w:rsidR="00347E23" w:rsidRDefault="00347E23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347E23">
        <w:rPr>
          <w:lang w:val="es-ES" w:eastAsia="es-ES_tradnl"/>
        </w:rPr>
        <w:drawing>
          <wp:inline distT="0" distB="0" distL="0" distR="0" wp14:anchorId="270135F8" wp14:editId="0CDF7BA0">
            <wp:extent cx="4647538" cy="2313871"/>
            <wp:effectExtent l="0" t="0" r="1270" b="0"/>
            <wp:docPr id="33" name="Imagen 33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58895" cy="23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DA78" w14:textId="0790019A" w:rsidR="00347E23" w:rsidRDefault="00347E23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347E23">
        <w:rPr>
          <w:lang w:val="es-ES" w:eastAsia="es-ES_tradnl"/>
        </w:rPr>
        <w:drawing>
          <wp:inline distT="0" distB="0" distL="0" distR="0" wp14:anchorId="12679295" wp14:editId="2F3B0DDF">
            <wp:extent cx="2708431" cy="1665936"/>
            <wp:effectExtent l="0" t="0" r="0" b="0"/>
            <wp:docPr id="35" name="Imagen 35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39759" cy="168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1F67" w14:textId="18971681" w:rsidR="00347E23" w:rsidRDefault="00347E23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347E23">
        <w:rPr>
          <w:lang w:val="es-ES" w:eastAsia="es-ES_tradnl"/>
        </w:rPr>
        <w:lastRenderedPageBreak/>
        <w:drawing>
          <wp:inline distT="0" distB="0" distL="0" distR="0" wp14:anchorId="65539CB4" wp14:editId="4DFA5B8D">
            <wp:extent cx="2691517" cy="3046897"/>
            <wp:effectExtent l="0" t="0" r="1270" b="1270"/>
            <wp:docPr id="36" name="Imagen 36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03454" cy="306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70403" w14:textId="5E778222" w:rsidR="00347E23" w:rsidRDefault="00347E23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347E23">
        <w:rPr>
          <w:lang w:val="es-ES" w:eastAsia="es-ES_tradnl"/>
        </w:rPr>
        <w:drawing>
          <wp:inline distT="0" distB="0" distL="0" distR="0" wp14:anchorId="7B1EA1A3" wp14:editId="15ECE848">
            <wp:extent cx="3653625" cy="2508823"/>
            <wp:effectExtent l="0" t="0" r="4445" b="6350"/>
            <wp:docPr id="37" name="Imagen 37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73386" cy="252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412C" w14:textId="02790144" w:rsidR="00347BAD" w:rsidRDefault="00347BAD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2CD69DF5" w14:textId="2E320143" w:rsidR="00C8194E" w:rsidRDefault="00C8194E" w:rsidP="00C8194E">
      <w:pPr>
        <w:pStyle w:val="Ttulo1"/>
        <w:ind w:left="0"/>
        <w:rPr>
          <w:lang w:val="es-ES"/>
        </w:rPr>
      </w:pPr>
      <w:bookmarkStart w:id="10" w:name="_Toc31211713"/>
      <w:r>
        <w:rPr>
          <w:lang w:val="es-ES"/>
        </w:rPr>
        <w:t>Implementar</w:t>
      </w:r>
      <w:r>
        <w:rPr>
          <w:lang w:val="es-ES"/>
        </w:rPr>
        <w:t xml:space="preserve"> el modelo</w:t>
      </w:r>
      <w:r>
        <w:rPr>
          <w:lang w:val="es-ES"/>
        </w:rPr>
        <w:t xml:space="preserve"> en una </w:t>
      </w:r>
      <w:r w:rsidR="00B32FA9">
        <w:rPr>
          <w:lang w:val="es-ES"/>
        </w:rPr>
        <w:t xml:space="preserve">Java </w:t>
      </w:r>
      <w:proofErr w:type="gramStart"/>
      <w:r>
        <w:rPr>
          <w:lang w:val="es-ES"/>
        </w:rPr>
        <w:t>app</w:t>
      </w:r>
      <w:bookmarkEnd w:id="10"/>
      <w:proofErr w:type="gramEnd"/>
    </w:p>
    <w:p w14:paraId="77323DBB" w14:textId="5D771955" w:rsidR="00347BAD" w:rsidRDefault="00347BAD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3D13C019" w14:textId="39BD6057" w:rsidR="00347BAD" w:rsidRDefault="00347BAD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3125BA9B" w14:textId="3DBFDEB1" w:rsidR="00347BAD" w:rsidRDefault="004B7143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4B7143">
        <w:rPr>
          <w:lang w:val="es-ES" w:eastAsia="es-ES_tradnl"/>
        </w:rPr>
        <w:lastRenderedPageBreak/>
        <w:drawing>
          <wp:inline distT="0" distB="0" distL="0" distR="0" wp14:anchorId="04CF0458" wp14:editId="2ED79BC6">
            <wp:extent cx="5681207" cy="1945287"/>
            <wp:effectExtent l="0" t="0" r="0" b="0"/>
            <wp:docPr id="40" name="Imagen 40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92307" cy="194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A4879" w14:textId="207FC9FB" w:rsidR="004B7143" w:rsidRDefault="004B7143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4B7143">
        <w:rPr>
          <w:lang w:val="es-ES" w:eastAsia="es-ES_tradnl"/>
        </w:rPr>
        <w:drawing>
          <wp:inline distT="0" distB="0" distL="0" distR="0" wp14:anchorId="2E697496" wp14:editId="00DAEC78">
            <wp:extent cx="3164343" cy="1388795"/>
            <wp:effectExtent l="0" t="0" r="0" b="0"/>
            <wp:docPr id="39" name="Imagen 39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96236" cy="140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46DDC" w14:textId="2D81B08E" w:rsidR="004B7143" w:rsidRDefault="004B7143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4B7143">
        <w:rPr>
          <w:lang w:val="es-ES" w:eastAsia="es-ES_tradnl"/>
        </w:rPr>
        <w:drawing>
          <wp:inline distT="0" distB="0" distL="0" distR="0" wp14:anchorId="78E2BBCD" wp14:editId="68D651BB">
            <wp:extent cx="2770975" cy="1783431"/>
            <wp:effectExtent l="0" t="0" r="0" b="0"/>
            <wp:docPr id="41" name="Imagen 41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00362" cy="180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F0090" w14:textId="4EA5915E" w:rsidR="00D82403" w:rsidRDefault="00D82403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21FF85EA" w14:textId="5B5A242E" w:rsidR="00C8194E" w:rsidRDefault="00C8194E" w:rsidP="00C8194E">
      <w:pPr>
        <w:pStyle w:val="Ttulo1"/>
        <w:ind w:left="0"/>
        <w:rPr>
          <w:lang w:val="es-ES"/>
        </w:rPr>
      </w:pPr>
      <w:bookmarkStart w:id="11" w:name="_Toc31211714"/>
      <w:r>
        <w:rPr>
          <w:lang w:val="es-ES"/>
        </w:rPr>
        <w:t xml:space="preserve">Subir la </w:t>
      </w:r>
      <w:proofErr w:type="gramStart"/>
      <w:r>
        <w:rPr>
          <w:lang w:val="es-ES"/>
        </w:rPr>
        <w:t>app</w:t>
      </w:r>
      <w:proofErr w:type="gramEnd"/>
      <w:r>
        <w:rPr>
          <w:lang w:val="es-ES"/>
        </w:rPr>
        <w:t xml:space="preserve"> a la nube</w:t>
      </w:r>
      <w:bookmarkEnd w:id="11"/>
    </w:p>
    <w:p w14:paraId="40C6A30F" w14:textId="1F6A3D1C" w:rsidR="00D82403" w:rsidRDefault="00D82403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49B719A9" w14:textId="106054F8" w:rsidR="00D82403" w:rsidRDefault="00D82403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5AA86923" w14:textId="7652077D" w:rsidR="00D82403" w:rsidRPr="00C230D3" w:rsidRDefault="00D82403" w:rsidP="00347BAD">
      <w:pPr>
        <w:tabs>
          <w:tab w:val="left" w:pos="4580"/>
        </w:tabs>
        <w:ind w:left="0"/>
        <w:jc w:val="center"/>
        <w:rPr>
          <w:lang w:eastAsia="es-ES_tradnl"/>
        </w:rPr>
      </w:pPr>
      <w:proofErr w:type="spellStart"/>
      <w:r w:rsidRPr="00C230D3">
        <w:rPr>
          <w:rFonts w:ascii="Menlo" w:hAnsi="Menlo" w:cs="Menlo"/>
          <w:color w:val="000000"/>
        </w:rPr>
        <w:t>ibmcloud</w:t>
      </w:r>
      <w:proofErr w:type="spellEnd"/>
      <w:r w:rsidRPr="00C230D3">
        <w:rPr>
          <w:rFonts w:ascii="Menlo" w:hAnsi="Menlo" w:cs="Menlo"/>
          <w:color w:val="000000"/>
        </w:rPr>
        <w:t xml:space="preserve"> login </w:t>
      </w:r>
      <w:r w:rsidR="00FB26B0" w:rsidRPr="00C230D3">
        <w:rPr>
          <w:rFonts w:ascii="Menlo" w:hAnsi="Menlo" w:cs="Menlo"/>
          <w:color w:val="000000"/>
        </w:rPr>
        <w:t>–</w:t>
      </w:r>
      <w:proofErr w:type="spellStart"/>
      <w:r w:rsidRPr="00C230D3">
        <w:rPr>
          <w:rFonts w:ascii="Menlo" w:hAnsi="Menlo" w:cs="Menlo"/>
          <w:color w:val="000000"/>
        </w:rPr>
        <w:t>sso</w:t>
      </w:r>
      <w:proofErr w:type="spellEnd"/>
    </w:p>
    <w:p w14:paraId="67EE2642" w14:textId="3C96F6E5" w:rsidR="00E668A4" w:rsidRPr="00C230D3" w:rsidRDefault="00C230D3" w:rsidP="00FB26B0">
      <w:pPr>
        <w:tabs>
          <w:tab w:val="left" w:pos="4580"/>
        </w:tabs>
        <w:ind w:left="0"/>
        <w:jc w:val="center"/>
        <w:rPr>
          <w:lang w:eastAsia="es-ES_tradnl"/>
        </w:rPr>
      </w:pPr>
      <w:r w:rsidRPr="00C230D3">
        <w:rPr>
          <w:lang w:eastAsia="es-ES_tradnl"/>
        </w:rPr>
        <w:t xml:space="preserve">num 8 </w:t>
      </w:r>
      <w:r w:rsidR="00FB26B0" w:rsidRPr="00C230D3">
        <w:rPr>
          <w:lang w:eastAsia="es-ES_tradnl"/>
        </w:rPr>
        <w:t>us-south</w:t>
      </w:r>
    </w:p>
    <w:p w14:paraId="068A7999" w14:textId="64C14F26" w:rsidR="00C230D3" w:rsidRPr="00C230D3" w:rsidRDefault="00C230D3" w:rsidP="00FB26B0">
      <w:pPr>
        <w:tabs>
          <w:tab w:val="left" w:pos="4580"/>
        </w:tabs>
        <w:ind w:left="0"/>
        <w:jc w:val="center"/>
        <w:rPr>
          <w:rFonts w:ascii="Menlo" w:hAnsi="Menlo" w:cs="Menlo"/>
          <w:color w:val="000000"/>
        </w:rPr>
      </w:pPr>
      <w:proofErr w:type="spellStart"/>
      <w:r w:rsidRPr="00C230D3">
        <w:rPr>
          <w:rFonts w:ascii="Menlo" w:hAnsi="Menlo" w:cs="Menlo"/>
          <w:color w:val="000000"/>
        </w:rPr>
        <w:t>ibmcloud</w:t>
      </w:r>
      <w:proofErr w:type="spellEnd"/>
      <w:r w:rsidRPr="00C230D3">
        <w:rPr>
          <w:rFonts w:ascii="Menlo" w:hAnsi="Menlo" w:cs="Menlo"/>
          <w:color w:val="000000"/>
        </w:rPr>
        <w:t xml:space="preserve"> </w:t>
      </w:r>
      <w:proofErr w:type="gramStart"/>
      <w:r w:rsidRPr="00C230D3">
        <w:rPr>
          <w:rFonts w:ascii="Menlo" w:hAnsi="Menlo" w:cs="Menlo"/>
          <w:color w:val="000000"/>
        </w:rPr>
        <w:t xml:space="preserve">target </w:t>
      </w:r>
      <w:r w:rsidRPr="00C230D3">
        <w:rPr>
          <w:rFonts w:ascii="Menlo" w:hAnsi="Menlo" w:cs="Menlo"/>
          <w:color w:val="000000"/>
        </w:rPr>
        <w:t xml:space="preserve"> -</w:t>
      </w:r>
      <w:proofErr w:type="gramEnd"/>
      <w:r w:rsidRPr="00C230D3">
        <w:rPr>
          <w:rFonts w:ascii="Menlo" w:hAnsi="Menlo" w:cs="Menlo"/>
          <w:color w:val="000000"/>
        </w:rPr>
        <w:t xml:space="preserve"> -</w:t>
      </w:r>
      <w:proofErr w:type="spellStart"/>
      <w:r w:rsidRPr="00C230D3">
        <w:rPr>
          <w:rFonts w:ascii="Menlo" w:hAnsi="Menlo" w:cs="Menlo"/>
          <w:color w:val="000000"/>
        </w:rPr>
        <w:t>cf</w:t>
      </w:r>
      <w:proofErr w:type="spellEnd"/>
    </w:p>
    <w:p w14:paraId="670647DC" w14:textId="166D4541" w:rsidR="00C230D3" w:rsidRDefault="00C230D3" w:rsidP="00FB26B0">
      <w:pPr>
        <w:tabs>
          <w:tab w:val="left" w:pos="4580"/>
        </w:tabs>
        <w:ind w:left="0"/>
        <w:jc w:val="center"/>
        <w:rPr>
          <w:rFonts w:ascii="Menlo" w:hAnsi="Menlo" w:cs="Menlo"/>
          <w:color w:val="000000"/>
        </w:rPr>
      </w:pPr>
      <w:proofErr w:type="spellStart"/>
      <w:r w:rsidRPr="00C230D3">
        <w:rPr>
          <w:rFonts w:ascii="Menlo" w:hAnsi="Menlo" w:cs="Menlo"/>
          <w:color w:val="000000"/>
        </w:rPr>
        <w:t>ibmcloud</w:t>
      </w:r>
      <w:proofErr w:type="spellEnd"/>
      <w:r w:rsidRPr="00C230D3">
        <w:rPr>
          <w:rFonts w:ascii="Menlo" w:hAnsi="Menlo" w:cs="Menlo"/>
          <w:color w:val="000000"/>
        </w:rPr>
        <w:t xml:space="preserve"> target -g Default</w:t>
      </w:r>
    </w:p>
    <w:p w14:paraId="7906895B" w14:textId="619FEE4C" w:rsidR="00C230D3" w:rsidRDefault="00C230D3" w:rsidP="00FB26B0">
      <w:pPr>
        <w:tabs>
          <w:tab w:val="left" w:pos="4580"/>
        </w:tabs>
        <w:ind w:left="0"/>
        <w:jc w:val="center"/>
        <w:rPr>
          <w:rFonts w:ascii="Menlo" w:hAnsi="Menlo" w:cs="Menlo"/>
          <w:color w:val="000000"/>
        </w:rPr>
      </w:pPr>
      <w:proofErr w:type="spellStart"/>
      <w:r>
        <w:rPr>
          <w:rFonts w:ascii="Menlo" w:hAnsi="Menlo" w:cs="Menlo"/>
          <w:color w:val="000000"/>
        </w:rPr>
        <w:t>ibmcloud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000000"/>
        </w:rPr>
        <w:t>cf</w:t>
      </w:r>
      <w:proofErr w:type="spellEnd"/>
      <w:r>
        <w:rPr>
          <w:rFonts w:ascii="Menlo" w:hAnsi="Menlo" w:cs="Menlo"/>
          <w:color w:val="000000"/>
        </w:rPr>
        <w:t xml:space="preserve"> push</w:t>
      </w:r>
    </w:p>
    <w:p w14:paraId="4F85D4DE" w14:textId="5C441AC5" w:rsidR="009F292D" w:rsidRDefault="009F292D" w:rsidP="00FB26B0">
      <w:pPr>
        <w:tabs>
          <w:tab w:val="left" w:pos="4580"/>
        </w:tabs>
        <w:ind w:left="0"/>
        <w:jc w:val="center"/>
        <w:rPr>
          <w:rFonts w:ascii="Menlo" w:hAnsi="Menlo" w:cs="Menlo"/>
          <w:color w:val="000000"/>
        </w:rPr>
      </w:pPr>
    </w:p>
    <w:p w14:paraId="3BC3D467" w14:textId="73D96EF2" w:rsidR="009F292D" w:rsidRPr="00C230D3" w:rsidRDefault="009F292D" w:rsidP="00FB26B0">
      <w:pPr>
        <w:tabs>
          <w:tab w:val="left" w:pos="4580"/>
        </w:tabs>
        <w:ind w:left="0"/>
        <w:jc w:val="center"/>
        <w:rPr>
          <w:rFonts w:ascii="Menlo" w:hAnsi="Menlo" w:cs="Menlo"/>
          <w:color w:val="000000"/>
        </w:rPr>
      </w:pPr>
      <w:r w:rsidRPr="009F292D">
        <w:rPr>
          <w:rFonts w:ascii="Menlo" w:hAnsi="Menlo" w:cs="Menlo"/>
          <w:color w:val="000000"/>
        </w:rPr>
        <w:lastRenderedPageBreak/>
        <w:drawing>
          <wp:inline distT="0" distB="0" distL="0" distR="0" wp14:anchorId="778235D8" wp14:editId="0FCDDF0D">
            <wp:extent cx="4365633" cy="1853777"/>
            <wp:effectExtent l="0" t="0" r="3175" b="635"/>
            <wp:docPr id="42" name="Imagen 42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86873" cy="186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4A35" w14:textId="77777777" w:rsidR="00C230D3" w:rsidRPr="00C230D3" w:rsidRDefault="00C230D3" w:rsidP="00FB26B0">
      <w:pPr>
        <w:tabs>
          <w:tab w:val="left" w:pos="4580"/>
        </w:tabs>
        <w:ind w:left="0"/>
        <w:jc w:val="center"/>
        <w:rPr>
          <w:lang w:eastAsia="es-ES_tradnl"/>
        </w:rPr>
      </w:pPr>
    </w:p>
    <w:sectPr w:rsidR="00C230D3" w:rsidRPr="00C230D3" w:rsidSect="003A64CB">
      <w:headerReference w:type="default" r:id="rId45"/>
      <w:footerReference w:type="default" r:id="rId46"/>
      <w:headerReference w:type="first" r:id="rId47"/>
      <w:type w:val="continuous"/>
      <w:pgSz w:w="12240" w:h="15840"/>
      <w:pgMar w:top="720" w:right="720" w:bottom="720" w:left="72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B56CB45" w14:textId="77777777" w:rsidR="009A7270" w:rsidRDefault="009A7270">
      <w:pPr>
        <w:spacing w:after="0" w:line="240" w:lineRule="auto"/>
      </w:pPr>
      <w:r>
        <w:separator/>
      </w:r>
    </w:p>
  </w:endnote>
  <w:endnote w:type="continuationSeparator" w:id="0">
    <w:p w14:paraId="25CE714A" w14:textId="77777777" w:rsidR="009A7270" w:rsidRDefault="009A72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altName w:val="Arial"/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Segoe UI Light">
    <w:altName w:val="Arial"/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12904715"/>
      <w:docPartObj>
        <w:docPartGallery w:val="Page Numbers (Bottom of Page)"/>
        <w:docPartUnique/>
      </w:docPartObj>
    </w:sdtPr>
    <w:sdtEndPr>
      <w:rPr>
        <w:b/>
      </w:rPr>
    </w:sdtEndPr>
    <w:sdtContent>
      <w:p w14:paraId="64356577" w14:textId="65CEDE52" w:rsidR="0000366C" w:rsidRPr="00D74074" w:rsidRDefault="0000366C" w:rsidP="6F5396D0">
        <w:pPr>
          <w:pStyle w:val="Piedepgina"/>
          <w:jc w:val="right"/>
          <w:rPr>
            <w:b/>
            <w:bCs/>
          </w:rPr>
        </w:pPr>
        <w:r w:rsidRPr="00A074B1">
          <w:rPr>
            <w:b/>
            <w:noProof/>
          </w:rPr>
          <w:drawing>
            <wp:anchor distT="0" distB="0" distL="114300" distR="114300" simplePos="0" relativeHeight="251663360" behindDoc="0" locked="0" layoutInCell="1" allowOverlap="1" wp14:anchorId="3BA1E7CA" wp14:editId="4D460B58">
              <wp:simplePos x="0" y="0"/>
              <wp:positionH relativeFrom="margin">
                <wp:align>left</wp:align>
              </wp:positionH>
              <wp:positionV relativeFrom="paragraph">
                <wp:posOffset>9525</wp:posOffset>
              </wp:positionV>
              <wp:extent cx="577850" cy="249555"/>
              <wp:effectExtent l="0" t="0" r="0" b="0"/>
              <wp:wrapSquare wrapText="bothSides"/>
              <wp:docPr id="13" name="Picture 13" descr="http://www.logospike.com/wp-content/uploads/2014/11/Ibm_logo-5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" descr="http://www.logospike.com/wp-content/uploads/2014/11/Ibm_logo-5.png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7850" cy="2495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 w:rsidR="00D74074">
          <w:rPr>
            <w:b/>
            <w:bCs/>
          </w:rPr>
          <w:t>OpenShift</w:t>
        </w:r>
        <w:r w:rsidRPr="41CCF9A2">
          <w:rPr>
            <w:b/>
            <w:bCs/>
          </w:rPr>
          <w:t xml:space="preserve"> Hands-On Workshop</w:t>
        </w:r>
        <w:r w:rsidRPr="00D74074">
          <w:rPr>
            <w:b/>
            <w:bCs/>
          </w:rPr>
          <w:t xml:space="preserve"> </w:t>
        </w:r>
      </w:p>
    </w:sdtContent>
  </w:sdt>
  <w:p w14:paraId="6F8271D3" w14:textId="77777777" w:rsidR="0000366C" w:rsidRPr="00D74074" w:rsidRDefault="0000366C" w:rsidP="47D34650">
    <w:pPr>
      <w:pStyle w:val="Piedepgina"/>
      <w:rPr>
        <w:sz w:val="16"/>
        <w:szCs w:val="16"/>
      </w:rPr>
    </w:pPr>
    <w:proofErr w:type="spellStart"/>
    <w:r w:rsidRPr="00D74074">
      <w:rPr>
        <w:sz w:val="16"/>
        <w:szCs w:val="16"/>
      </w:rPr>
      <w:t>Uso</w:t>
    </w:r>
    <w:proofErr w:type="spellEnd"/>
    <w:r w:rsidRPr="00D74074">
      <w:rPr>
        <w:sz w:val="16"/>
        <w:szCs w:val="16"/>
      </w:rPr>
      <w:t xml:space="preserve"> </w:t>
    </w:r>
    <w:proofErr w:type="spellStart"/>
    <w:r w:rsidRPr="00D74074">
      <w:rPr>
        <w:sz w:val="16"/>
        <w:szCs w:val="16"/>
      </w:rPr>
      <w:t>exclusivo</w:t>
    </w:r>
    <w:proofErr w:type="spellEnd"/>
    <w:r w:rsidRPr="00D74074">
      <w:rPr>
        <w:sz w:val="16"/>
        <w:szCs w:val="16"/>
      </w:rPr>
      <w:t xml:space="preserve"> para </w:t>
    </w:r>
    <w:proofErr w:type="spellStart"/>
    <w:r w:rsidRPr="00D74074">
      <w:rPr>
        <w:sz w:val="16"/>
        <w:szCs w:val="16"/>
      </w:rPr>
      <w:t>entrenamiento</w:t>
    </w:r>
    <w:proofErr w:type="spellEnd"/>
    <w:r w:rsidRPr="00D74074">
      <w:rPr>
        <w:sz w:val="16"/>
        <w:szCs w:val="16"/>
      </w:rPr>
      <w:t xml:space="preserve"> de Business Partners IBM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22A7B5D" w14:textId="77777777" w:rsidR="009A7270" w:rsidRDefault="009A7270">
      <w:pPr>
        <w:spacing w:after="0" w:line="240" w:lineRule="auto"/>
      </w:pPr>
      <w:r>
        <w:separator/>
      </w:r>
    </w:p>
  </w:footnote>
  <w:footnote w:type="continuationSeparator" w:id="0">
    <w:p w14:paraId="38C75FD9" w14:textId="77777777" w:rsidR="009A7270" w:rsidRDefault="009A72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C38306B" w14:textId="77777777" w:rsidR="0000366C" w:rsidRDefault="0000366C">
    <w:pPr>
      <w:pStyle w:val="Encabezado"/>
    </w:pPr>
    <w:r>
      <w:rPr>
        <w:noProof/>
      </w:rPr>
      <w:drawing>
        <wp:anchor distT="0" distB="0" distL="114300" distR="114300" simplePos="0" relativeHeight="251665408" behindDoc="0" locked="0" layoutInCell="1" allowOverlap="1" wp14:anchorId="4FD962EF" wp14:editId="61B54676">
          <wp:simplePos x="0" y="0"/>
          <wp:positionH relativeFrom="margin">
            <wp:posOffset>-146050</wp:posOffset>
          </wp:positionH>
          <wp:positionV relativeFrom="paragraph">
            <wp:posOffset>-304800</wp:posOffset>
          </wp:positionV>
          <wp:extent cx="1263015" cy="342900"/>
          <wp:effectExtent l="0" t="0" r="0" b="0"/>
          <wp:wrapSquare wrapText="bothSides"/>
          <wp:docPr id="34" name="Picture 3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" name="download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63015" cy="3429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rFonts w:ascii="Calibri" w:eastAsia="Times New Roman" w:hAnsi="Calibri" w:cs="Times New Roman"/>
        <w:noProof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025CFC54" wp14:editId="4448E5BA">
              <wp:simplePos x="0" y="0"/>
              <wp:positionH relativeFrom="margin">
                <wp:posOffset>-112542</wp:posOffset>
              </wp:positionH>
              <wp:positionV relativeFrom="page">
                <wp:posOffset>520505</wp:posOffset>
              </wp:positionV>
              <wp:extent cx="7086600" cy="8778240"/>
              <wp:effectExtent l="0" t="0" r="0" b="3810"/>
              <wp:wrapNone/>
              <wp:docPr id="2" name="Rectangle 2" descr="Background rectangle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86600" cy="8778240"/>
                      </a:xfrm>
                      <a:prstGeom prst="rect">
                        <a:avLst/>
                      </a:prstGeom>
                      <a:solidFill>
                        <a:srgbClr val="EAEAEA"/>
                      </a:solidFill>
                      <a:ln w="12700" cap="flat" cmpd="sng" algn="ctr">
                        <a:noFill/>
                        <a:prstDash val="solid"/>
                        <a:miter lim="800000"/>
                      </a:ln>
                      <a:effectLst/>
                    </wps:spPr>
                    <wps:txbx>
                      <w:txbxContent>
                        <w:p w14:paraId="4AE52320" w14:textId="77777777" w:rsidR="0000366C" w:rsidRDefault="0000366C" w:rsidP="00A065F6">
                          <w:pPr>
                            <w:ind w:left="0"/>
                            <w:jc w:val="center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91200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25CFC54" id="Rectangle 2" o:spid="_x0000_s1026" alt="Background rectangle" style="position:absolute;left:0;text-align:left;margin-left:-8.85pt;margin-top:41pt;width:558pt;height:691.2pt;z-index:-251654144;visibility:visible;mso-wrap-style:square;mso-width-percent:912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912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" fillcolor="#eaeaea" stroked="f" strokeweight="1pt">
              <v:textbox inset="36pt,36pt,36pt,36pt">
                <w:txbxContent>
                  <w:p w14:paraId="4AE52320" w14:textId="77777777" w:rsidR="0000366C" w:rsidRDefault="0000366C" w:rsidP="00A065F6">
                    <w:pPr>
                      <w:ind w:left="0"/>
                      <w:jc w:val="center"/>
                    </w:pPr>
                  </w:p>
                </w:txbxContent>
              </v:textbox>
              <w10:wrap anchorx="margin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BD4D2B" w14:textId="77777777" w:rsidR="0000366C" w:rsidRDefault="0000366C">
    <w:pPr>
      <w:pStyle w:val="Encabezado"/>
    </w:pPr>
    <w:r>
      <w:rPr>
        <w:rFonts w:ascii="Calibri" w:eastAsia="Times New Roman" w:hAnsi="Calibri" w:cs="Times New Roman"/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132E1C71" wp14:editId="6B05DCFC">
              <wp:simplePos x="0" y="0"/>
              <wp:positionH relativeFrom="margin">
                <wp:posOffset>-566057</wp:posOffset>
              </wp:positionH>
              <wp:positionV relativeFrom="margin">
                <wp:posOffset>-359229</wp:posOffset>
              </wp:positionV>
              <wp:extent cx="7086600" cy="9372600"/>
              <wp:effectExtent l="0" t="0" r="0" b="0"/>
              <wp:wrapNone/>
              <wp:docPr id="14" name="Rectangle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86600" cy="9372600"/>
                      </a:xfrm>
                      <a:prstGeom prst="rect">
                        <a:avLst/>
                      </a:prstGeom>
                      <a:solidFill>
                        <a:srgbClr val="F5F5F5"/>
                      </a:solidFill>
                      <a:ln w="12700" cap="flat" cmpd="sng" algn="ctr">
                        <a:noFill/>
                        <a:prstDash val="solid"/>
                        <a:miter lim="800000"/>
                      </a:ln>
                      <a:effectLst/>
                    </wps:spPr>
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a="http://schemas.openxmlformats.org/drawingml/2006/main">
          <w:pict w14:anchorId="5373169F">
            <v:rect id="Rectangle 14" style="position:absolute;margin-left:-44.55pt;margin-top:-28.3pt;width:558pt;height:738pt;z-index:-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spid="_x0000_s1026" fillcolor="#f5f5f5" stroked="f" strokeweight="1pt" w14:anchorId="4E0C41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">
              <v:textbox inset="36pt,36pt,36pt,36pt"/>
              <w10:wrap anchorx="margin" anchory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126E28"/>
    <w:multiLevelType w:val="hybridMultilevel"/>
    <w:tmpl w:val="B55E527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22F7065"/>
    <w:multiLevelType w:val="hybridMultilevel"/>
    <w:tmpl w:val="23C2245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783B5F"/>
    <w:multiLevelType w:val="hybridMultilevel"/>
    <w:tmpl w:val="FBB8498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211ADC"/>
    <w:multiLevelType w:val="hybridMultilevel"/>
    <w:tmpl w:val="4FDE734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5AD4EC8"/>
    <w:multiLevelType w:val="hybridMultilevel"/>
    <w:tmpl w:val="2278B830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9194EF4"/>
    <w:multiLevelType w:val="hybridMultilevel"/>
    <w:tmpl w:val="58F296D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D606694"/>
    <w:multiLevelType w:val="hybridMultilevel"/>
    <w:tmpl w:val="F704D51E"/>
    <w:lvl w:ilvl="0" w:tplc="040A000F">
      <w:start w:val="1"/>
      <w:numFmt w:val="decimal"/>
      <w:lvlText w:val="%1."/>
      <w:lvlJc w:val="left"/>
      <w:pPr>
        <w:ind w:left="1080" w:hanging="360"/>
      </w:pPr>
    </w:lvl>
    <w:lvl w:ilvl="1" w:tplc="040A0019" w:tentative="1">
      <w:start w:val="1"/>
      <w:numFmt w:val="lowerLetter"/>
      <w:lvlText w:val="%2."/>
      <w:lvlJc w:val="left"/>
      <w:pPr>
        <w:ind w:left="1800" w:hanging="360"/>
      </w:pPr>
    </w:lvl>
    <w:lvl w:ilvl="2" w:tplc="040A001B" w:tentative="1">
      <w:start w:val="1"/>
      <w:numFmt w:val="lowerRoman"/>
      <w:lvlText w:val="%3."/>
      <w:lvlJc w:val="right"/>
      <w:pPr>
        <w:ind w:left="2520" w:hanging="180"/>
      </w:pPr>
    </w:lvl>
    <w:lvl w:ilvl="3" w:tplc="040A000F" w:tentative="1">
      <w:start w:val="1"/>
      <w:numFmt w:val="decimal"/>
      <w:lvlText w:val="%4."/>
      <w:lvlJc w:val="left"/>
      <w:pPr>
        <w:ind w:left="3240" w:hanging="360"/>
      </w:pPr>
    </w:lvl>
    <w:lvl w:ilvl="4" w:tplc="040A0019" w:tentative="1">
      <w:start w:val="1"/>
      <w:numFmt w:val="lowerLetter"/>
      <w:lvlText w:val="%5."/>
      <w:lvlJc w:val="left"/>
      <w:pPr>
        <w:ind w:left="3960" w:hanging="360"/>
      </w:pPr>
    </w:lvl>
    <w:lvl w:ilvl="5" w:tplc="040A001B" w:tentative="1">
      <w:start w:val="1"/>
      <w:numFmt w:val="lowerRoman"/>
      <w:lvlText w:val="%6."/>
      <w:lvlJc w:val="right"/>
      <w:pPr>
        <w:ind w:left="4680" w:hanging="180"/>
      </w:pPr>
    </w:lvl>
    <w:lvl w:ilvl="6" w:tplc="040A000F" w:tentative="1">
      <w:start w:val="1"/>
      <w:numFmt w:val="decimal"/>
      <w:lvlText w:val="%7."/>
      <w:lvlJc w:val="left"/>
      <w:pPr>
        <w:ind w:left="5400" w:hanging="360"/>
      </w:pPr>
    </w:lvl>
    <w:lvl w:ilvl="7" w:tplc="040A0019" w:tentative="1">
      <w:start w:val="1"/>
      <w:numFmt w:val="lowerLetter"/>
      <w:lvlText w:val="%8."/>
      <w:lvlJc w:val="left"/>
      <w:pPr>
        <w:ind w:left="6120" w:hanging="360"/>
      </w:pPr>
    </w:lvl>
    <w:lvl w:ilvl="8" w:tplc="0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7A4C77C6"/>
    <w:multiLevelType w:val="hybridMultilevel"/>
    <w:tmpl w:val="65B8AB7E"/>
    <w:lvl w:ilvl="0" w:tplc="FFFFFFFF">
      <w:start w:val="1"/>
      <w:numFmt w:val="decimal"/>
      <w:pStyle w:val="Listaconnmeros"/>
      <w:lvlText w:val="%1."/>
      <w:lvlJc w:val="left"/>
      <w:pPr>
        <w:ind w:left="1368" w:hanging="360"/>
      </w:pPr>
      <w:rPr>
        <w:b/>
        <w:color w:val="2B579A" w:themeColor="accent5"/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088" w:hanging="360"/>
      </w:pPr>
    </w:lvl>
    <w:lvl w:ilvl="2" w:tplc="0409001B">
      <w:start w:val="1"/>
      <w:numFmt w:val="lowerRoman"/>
      <w:lvlText w:val="%3."/>
      <w:lvlJc w:val="right"/>
      <w:pPr>
        <w:ind w:left="2808" w:hanging="180"/>
      </w:pPr>
    </w:lvl>
    <w:lvl w:ilvl="3" w:tplc="79983380">
      <w:start w:val="4"/>
      <w:numFmt w:val="bullet"/>
      <w:lvlText w:val="-"/>
      <w:lvlJc w:val="left"/>
      <w:pPr>
        <w:ind w:left="3528" w:hanging="360"/>
      </w:pPr>
      <w:rPr>
        <w:rFonts w:ascii="Arial" w:eastAsiaTheme="minorHAnsi" w:hAnsi="Arial" w:cs="Arial" w:hint="default"/>
      </w:rPr>
    </w:lvl>
    <w:lvl w:ilvl="4" w:tplc="04090019" w:tentative="1">
      <w:start w:val="1"/>
      <w:numFmt w:val="lowerLetter"/>
      <w:lvlText w:val="%5."/>
      <w:lvlJc w:val="left"/>
      <w:pPr>
        <w:ind w:left="4248" w:hanging="360"/>
      </w:pPr>
    </w:lvl>
    <w:lvl w:ilvl="5" w:tplc="0409001B" w:tentative="1">
      <w:start w:val="1"/>
      <w:numFmt w:val="lowerRoman"/>
      <w:lvlText w:val="%6."/>
      <w:lvlJc w:val="right"/>
      <w:pPr>
        <w:ind w:left="4968" w:hanging="180"/>
      </w:pPr>
    </w:lvl>
    <w:lvl w:ilvl="6" w:tplc="0409000F" w:tentative="1">
      <w:start w:val="1"/>
      <w:numFmt w:val="decimal"/>
      <w:lvlText w:val="%7."/>
      <w:lvlJc w:val="left"/>
      <w:pPr>
        <w:ind w:left="5688" w:hanging="360"/>
      </w:pPr>
    </w:lvl>
    <w:lvl w:ilvl="7" w:tplc="04090019" w:tentative="1">
      <w:start w:val="1"/>
      <w:numFmt w:val="lowerLetter"/>
      <w:lvlText w:val="%8."/>
      <w:lvlJc w:val="left"/>
      <w:pPr>
        <w:ind w:left="6408" w:hanging="360"/>
      </w:pPr>
    </w:lvl>
    <w:lvl w:ilvl="8" w:tplc="0409001B" w:tentative="1">
      <w:start w:val="1"/>
      <w:numFmt w:val="lowerRoman"/>
      <w:lvlText w:val="%9."/>
      <w:lvlJc w:val="right"/>
      <w:pPr>
        <w:ind w:left="7128" w:hanging="180"/>
      </w:pPr>
    </w:lvl>
  </w:abstractNum>
  <w:num w:numId="1">
    <w:abstractNumId w:val="7"/>
  </w:num>
  <w:num w:numId="2">
    <w:abstractNumId w:val="6"/>
  </w:num>
  <w:num w:numId="3">
    <w:abstractNumId w:val="2"/>
  </w:num>
  <w:num w:numId="4">
    <w:abstractNumId w:val="5"/>
  </w:num>
  <w:num w:numId="5">
    <w:abstractNumId w:val="0"/>
  </w:num>
  <w:num w:numId="6">
    <w:abstractNumId w:val="4"/>
  </w:num>
  <w:num w:numId="7">
    <w:abstractNumId w:val="1"/>
  </w:num>
  <w:num w:numId="8">
    <w:abstractNumId w:val="3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activeWritingStyle w:appName="MSWord" w:lang="en-US" w:vendorID="64" w:dllVersion="0" w:nlCheck="1" w:checkStyle="0"/>
  <w:activeWritingStyle w:appName="MSWord" w:lang="es-MX" w:vendorID="64" w:dllVersion="0" w:nlCheck="1" w:checkStyle="0"/>
  <w:activeWritingStyle w:appName="MSWord" w:lang="es-ES" w:vendorID="64" w:dllVersion="0" w:nlCheck="1" w:checkStyle="0"/>
  <w:activeWritingStyle w:appName="MSWord" w:lang="en-US" w:vendorID="64" w:dllVersion="4096" w:nlCheck="1" w:checkStyle="0"/>
  <w:activeWritingStyle w:appName="MSWord" w:lang="es-ES" w:vendorID="64" w:dllVersion="4096" w:nlCheck="1" w:checkStyle="0"/>
  <w:activeWritingStyle w:appName="MSWord" w:lang="es-ES_tradnl" w:vendorID="64" w:dllVersion="4096" w:nlCheck="1" w:checkStyle="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6A74"/>
    <w:rsid w:val="00001599"/>
    <w:rsid w:val="0000366C"/>
    <w:rsid w:val="00007073"/>
    <w:rsid w:val="00014597"/>
    <w:rsid w:val="000177B5"/>
    <w:rsid w:val="000209F1"/>
    <w:rsid w:val="00021C28"/>
    <w:rsid w:val="00024021"/>
    <w:rsid w:val="00026751"/>
    <w:rsid w:val="00026A9F"/>
    <w:rsid w:val="00033CCB"/>
    <w:rsid w:val="00034C23"/>
    <w:rsid w:val="000356E8"/>
    <w:rsid w:val="00040177"/>
    <w:rsid w:val="0004216A"/>
    <w:rsid w:val="00043520"/>
    <w:rsid w:val="000478B7"/>
    <w:rsid w:val="00052F3F"/>
    <w:rsid w:val="00055391"/>
    <w:rsid w:val="000558C1"/>
    <w:rsid w:val="00056DB3"/>
    <w:rsid w:val="000648FE"/>
    <w:rsid w:val="00085311"/>
    <w:rsid w:val="000929A6"/>
    <w:rsid w:val="00095995"/>
    <w:rsid w:val="00096155"/>
    <w:rsid w:val="000A3A3E"/>
    <w:rsid w:val="000B0506"/>
    <w:rsid w:val="000D146F"/>
    <w:rsid w:val="000E098B"/>
    <w:rsid w:val="000E5DB8"/>
    <w:rsid w:val="000E6D6F"/>
    <w:rsid w:val="000F2CAE"/>
    <w:rsid w:val="000F2DB8"/>
    <w:rsid w:val="000F2EAC"/>
    <w:rsid w:val="00101F12"/>
    <w:rsid w:val="00103C7D"/>
    <w:rsid w:val="001059C9"/>
    <w:rsid w:val="0012722B"/>
    <w:rsid w:val="00135751"/>
    <w:rsid w:val="00137A71"/>
    <w:rsid w:val="001461D1"/>
    <w:rsid w:val="00152115"/>
    <w:rsid w:val="00152DFA"/>
    <w:rsid w:val="001539E8"/>
    <w:rsid w:val="001602CA"/>
    <w:rsid w:val="00161758"/>
    <w:rsid w:val="00163452"/>
    <w:rsid w:val="001708FC"/>
    <w:rsid w:val="001756CC"/>
    <w:rsid w:val="001761C6"/>
    <w:rsid w:val="001826FE"/>
    <w:rsid w:val="00185B19"/>
    <w:rsid w:val="00186A74"/>
    <w:rsid w:val="00192373"/>
    <w:rsid w:val="00194D77"/>
    <w:rsid w:val="001A10A9"/>
    <w:rsid w:val="001B11A0"/>
    <w:rsid w:val="001B196B"/>
    <w:rsid w:val="001B3EE1"/>
    <w:rsid w:val="001C05E5"/>
    <w:rsid w:val="001C5EA2"/>
    <w:rsid w:val="001D070D"/>
    <w:rsid w:val="001D37F8"/>
    <w:rsid w:val="001D5752"/>
    <w:rsid w:val="001D591D"/>
    <w:rsid w:val="001E4D22"/>
    <w:rsid w:val="001F145B"/>
    <w:rsid w:val="001F67BC"/>
    <w:rsid w:val="001F7587"/>
    <w:rsid w:val="0022233E"/>
    <w:rsid w:val="002257C8"/>
    <w:rsid w:val="00226851"/>
    <w:rsid w:val="002325EB"/>
    <w:rsid w:val="002440E7"/>
    <w:rsid w:val="00244AFB"/>
    <w:rsid w:val="00252DD7"/>
    <w:rsid w:val="00255B23"/>
    <w:rsid w:val="00267DC3"/>
    <w:rsid w:val="002816F5"/>
    <w:rsid w:val="00284326"/>
    <w:rsid w:val="00290599"/>
    <w:rsid w:val="00292672"/>
    <w:rsid w:val="002B0065"/>
    <w:rsid w:val="002B0126"/>
    <w:rsid w:val="002B021F"/>
    <w:rsid w:val="002B0470"/>
    <w:rsid w:val="002B0692"/>
    <w:rsid w:val="002C33C9"/>
    <w:rsid w:val="002C33D0"/>
    <w:rsid w:val="002C3B38"/>
    <w:rsid w:val="002D482C"/>
    <w:rsid w:val="002D6141"/>
    <w:rsid w:val="002E10D3"/>
    <w:rsid w:val="002E1DF4"/>
    <w:rsid w:val="002E2263"/>
    <w:rsid w:val="002E3941"/>
    <w:rsid w:val="002E5D7D"/>
    <w:rsid w:val="002E6AB5"/>
    <w:rsid w:val="002F18C5"/>
    <w:rsid w:val="0030064E"/>
    <w:rsid w:val="00304884"/>
    <w:rsid w:val="00312C68"/>
    <w:rsid w:val="003175B4"/>
    <w:rsid w:val="00320C7A"/>
    <w:rsid w:val="00321C6A"/>
    <w:rsid w:val="0033324A"/>
    <w:rsid w:val="003351DE"/>
    <w:rsid w:val="0034362D"/>
    <w:rsid w:val="00343AFC"/>
    <w:rsid w:val="00345298"/>
    <w:rsid w:val="00347BAD"/>
    <w:rsid w:val="00347E23"/>
    <w:rsid w:val="0036231D"/>
    <w:rsid w:val="003744DD"/>
    <w:rsid w:val="00382F79"/>
    <w:rsid w:val="00383F8A"/>
    <w:rsid w:val="00397419"/>
    <w:rsid w:val="003A5DD3"/>
    <w:rsid w:val="003A64CB"/>
    <w:rsid w:val="003A669E"/>
    <w:rsid w:val="003B4089"/>
    <w:rsid w:val="003C4943"/>
    <w:rsid w:val="003C55C7"/>
    <w:rsid w:val="003D5282"/>
    <w:rsid w:val="003E230B"/>
    <w:rsid w:val="003E7DEC"/>
    <w:rsid w:val="003F30D2"/>
    <w:rsid w:val="003F4C94"/>
    <w:rsid w:val="003F4E09"/>
    <w:rsid w:val="0040160F"/>
    <w:rsid w:val="00405774"/>
    <w:rsid w:val="00410BC7"/>
    <w:rsid w:val="004173DA"/>
    <w:rsid w:val="0041763D"/>
    <w:rsid w:val="004229A9"/>
    <w:rsid w:val="0042455E"/>
    <w:rsid w:val="004249AC"/>
    <w:rsid w:val="00424CA4"/>
    <w:rsid w:val="004257FF"/>
    <w:rsid w:val="00433A41"/>
    <w:rsid w:val="004400F3"/>
    <w:rsid w:val="00442205"/>
    <w:rsid w:val="004545CD"/>
    <w:rsid w:val="0045690F"/>
    <w:rsid w:val="0045730A"/>
    <w:rsid w:val="004659A8"/>
    <w:rsid w:val="00474C83"/>
    <w:rsid w:val="00477EF7"/>
    <w:rsid w:val="004A5481"/>
    <w:rsid w:val="004A7865"/>
    <w:rsid w:val="004B22DF"/>
    <w:rsid w:val="004B2E20"/>
    <w:rsid w:val="004B3C2C"/>
    <w:rsid w:val="004B7143"/>
    <w:rsid w:val="004B7D00"/>
    <w:rsid w:val="004C0A7D"/>
    <w:rsid w:val="004C451D"/>
    <w:rsid w:val="004C7E78"/>
    <w:rsid w:val="004D2192"/>
    <w:rsid w:val="004D389C"/>
    <w:rsid w:val="004D44A8"/>
    <w:rsid w:val="004D66A0"/>
    <w:rsid w:val="004E1D4F"/>
    <w:rsid w:val="004E2A2E"/>
    <w:rsid w:val="004E3753"/>
    <w:rsid w:val="004E7C3C"/>
    <w:rsid w:val="004F37E2"/>
    <w:rsid w:val="004F50C7"/>
    <w:rsid w:val="004F55AD"/>
    <w:rsid w:val="004F57F4"/>
    <w:rsid w:val="004F5C02"/>
    <w:rsid w:val="00506F1D"/>
    <w:rsid w:val="00517EFB"/>
    <w:rsid w:val="00522067"/>
    <w:rsid w:val="00525143"/>
    <w:rsid w:val="00532CDC"/>
    <w:rsid w:val="00533200"/>
    <w:rsid w:val="00534079"/>
    <w:rsid w:val="005522A7"/>
    <w:rsid w:val="0055249A"/>
    <w:rsid w:val="005525F1"/>
    <w:rsid w:val="00552BB5"/>
    <w:rsid w:val="00560C23"/>
    <w:rsid w:val="0057207B"/>
    <w:rsid w:val="00581C54"/>
    <w:rsid w:val="00585206"/>
    <w:rsid w:val="00592A54"/>
    <w:rsid w:val="00592C65"/>
    <w:rsid w:val="00593A50"/>
    <w:rsid w:val="00595AAD"/>
    <w:rsid w:val="005B67B2"/>
    <w:rsid w:val="005C0162"/>
    <w:rsid w:val="005C2089"/>
    <w:rsid w:val="005E56C6"/>
    <w:rsid w:val="005F192F"/>
    <w:rsid w:val="006058C1"/>
    <w:rsid w:val="00614793"/>
    <w:rsid w:val="0062172A"/>
    <w:rsid w:val="0063158A"/>
    <w:rsid w:val="00640039"/>
    <w:rsid w:val="006425CF"/>
    <w:rsid w:val="00642C7E"/>
    <w:rsid w:val="006438CA"/>
    <w:rsid w:val="00651FD3"/>
    <w:rsid w:val="00654302"/>
    <w:rsid w:val="00657392"/>
    <w:rsid w:val="00664F56"/>
    <w:rsid w:val="00674B7A"/>
    <w:rsid w:val="00684CB9"/>
    <w:rsid w:val="00685542"/>
    <w:rsid w:val="00685B1F"/>
    <w:rsid w:val="00690D03"/>
    <w:rsid w:val="0069416E"/>
    <w:rsid w:val="006948BD"/>
    <w:rsid w:val="006A37AE"/>
    <w:rsid w:val="006A4734"/>
    <w:rsid w:val="006B02A0"/>
    <w:rsid w:val="006B24FC"/>
    <w:rsid w:val="006B5D02"/>
    <w:rsid w:val="006C3672"/>
    <w:rsid w:val="006C4674"/>
    <w:rsid w:val="006D2B50"/>
    <w:rsid w:val="006D2E88"/>
    <w:rsid w:val="006E1332"/>
    <w:rsid w:val="006F3F09"/>
    <w:rsid w:val="00701BDB"/>
    <w:rsid w:val="00702CDA"/>
    <w:rsid w:val="00703226"/>
    <w:rsid w:val="007124AD"/>
    <w:rsid w:val="00712F8A"/>
    <w:rsid w:val="00716419"/>
    <w:rsid w:val="00720324"/>
    <w:rsid w:val="00722C93"/>
    <w:rsid w:val="00727312"/>
    <w:rsid w:val="00732941"/>
    <w:rsid w:val="00736EEF"/>
    <w:rsid w:val="007374AF"/>
    <w:rsid w:val="00742D80"/>
    <w:rsid w:val="00751750"/>
    <w:rsid w:val="00755031"/>
    <w:rsid w:val="00764D87"/>
    <w:rsid w:val="0077073E"/>
    <w:rsid w:val="00772384"/>
    <w:rsid w:val="007727C3"/>
    <w:rsid w:val="00772ACF"/>
    <w:rsid w:val="00784F61"/>
    <w:rsid w:val="007869F6"/>
    <w:rsid w:val="00792B23"/>
    <w:rsid w:val="00793110"/>
    <w:rsid w:val="007A0022"/>
    <w:rsid w:val="007A775E"/>
    <w:rsid w:val="007B05E8"/>
    <w:rsid w:val="007B11CF"/>
    <w:rsid w:val="007B3038"/>
    <w:rsid w:val="007B534B"/>
    <w:rsid w:val="007C03B6"/>
    <w:rsid w:val="007C2733"/>
    <w:rsid w:val="007C4210"/>
    <w:rsid w:val="007D70EF"/>
    <w:rsid w:val="007D72C2"/>
    <w:rsid w:val="007D7A93"/>
    <w:rsid w:val="007E2551"/>
    <w:rsid w:val="007E3F1D"/>
    <w:rsid w:val="007E5B99"/>
    <w:rsid w:val="007F6587"/>
    <w:rsid w:val="00821942"/>
    <w:rsid w:val="00825E7D"/>
    <w:rsid w:val="00834644"/>
    <w:rsid w:val="00834C94"/>
    <w:rsid w:val="00843785"/>
    <w:rsid w:val="00845634"/>
    <w:rsid w:val="00860090"/>
    <w:rsid w:val="00872710"/>
    <w:rsid w:val="008734E2"/>
    <w:rsid w:val="008756C8"/>
    <w:rsid w:val="008815F4"/>
    <w:rsid w:val="00886632"/>
    <w:rsid w:val="008929B2"/>
    <w:rsid w:val="008944B2"/>
    <w:rsid w:val="008A0118"/>
    <w:rsid w:val="008A136D"/>
    <w:rsid w:val="008A5676"/>
    <w:rsid w:val="008A7FDC"/>
    <w:rsid w:val="008C10B6"/>
    <w:rsid w:val="008C361D"/>
    <w:rsid w:val="008C49CD"/>
    <w:rsid w:val="008C52CD"/>
    <w:rsid w:val="008C6377"/>
    <w:rsid w:val="008C7610"/>
    <w:rsid w:val="008D2EC4"/>
    <w:rsid w:val="008D4B72"/>
    <w:rsid w:val="008E28E0"/>
    <w:rsid w:val="008F15D1"/>
    <w:rsid w:val="008F2D67"/>
    <w:rsid w:val="008F3B07"/>
    <w:rsid w:val="008F6121"/>
    <w:rsid w:val="009007A4"/>
    <w:rsid w:val="0090125A"/>
    <w:rsid w:val="009025A1"/>
    <w:rsid w:val="00906845"/>
    <w:rsid w:val="009109E3"/>
    <w:rsid w:val="00912211"/>
    <w:rsid w:val="00913054"/>
    <w:rsid w:val="0091471F"/>
    <w:rsid w:val="00915470"/>
    <w:rsid w:val="0091620F"/>
    <w:rsid w:val="00922273"/>
    <w:rsid w:val="009250C8"/>
    <w:rsid w:val="0092553A"/>
    <w:rsid w:val="009359D4"/>
    <w:rsid w:val="0094068C"/>
    <w:rsid w:val="00940B90"/>
    <w:rsid w:val="0094294B"/>
    <w:rsid w:val="00943B3A"/>
    <w:rsid w:val="009506B7"/>
    <w:rsid w:val="00961A4E"/>
    <w:rsid w:val="0097181A"/>
    <w:rsid w:val="00972CF8"/>
    <w:rsid w:val="00975E2A"/>
    <w:rsid w:val="00975F2C"/>
    <w:rsid w:val="00980284"/>
    <w:rsid w:val="009818CE"/>
    <w:rsid w:val="009A7270"/>
    <w:rsid w:val="009A7A43"/>
    <w:rsid w:val="009B47BF"/>
    <w:rsid w:val="009B5D64"/>
    <w:rsid w:val="009B6305"/>
    <w:rsid w:val="009C079A"/>
    <w:rsid w:val="009C46BC"/>
    <w:rsid w:val="009D0AA9"/>
    <w:rsid w:val="009D5FF9"/>
    <w:rsid w:val="009E2787"/>
    <w:rsid w:val="009E44AC"/>
    <w:rsid w:val="009E4E3D"/>
    <w:rsid w:val="009E4FF3"/>
    <w:rsid w:val="009F292D"/>
    <w:rsid w:val="009F3AB0"/>
    <w:rsid w:val="009F5340"/>
    <w:rsid w:val="00A030B1"/>
    <w:rsid w:val="00A0571A"/>
    <w:rsid w:val="00A065F6"/>
    <w:rsid w:val="00A074B1"/>
    <w:rsid w:val="00A11A20"/>
    <w:rsid w:val="00A2227B"/>
    <w:rsid w:val="00A22543"/>
    <w:rsid w:val="00A22C21"/>
    <w:rsid w:val="00A257E7"/>
    <w:rsid w:val="00A348ED"/>
    <w:rsid w:val="00A35DFF"/>
    <w:rsid w:val="00A36B62"/>
    <w:rsid w:val="00A41386"/>
    <w:rsid w:val="00A41C70"/>
    <w:rsid w:val="00A44025"/>
    <w:rsid w:val="00A44615"/>
    <w:rsid w:val="00A45377"/>
    <w:rsid w:val="00A51E3D"/>
    <w:rsid w:val="00A53563"/>
    <w:rsid w:val="00A54B32"/>
    <w:rsid w:val="00A56256"/>
    <w:rsid w:val="00A57BCC"/>
    <w:rsid w:val="00A615F6"/>
    <w:rsid w:val="00A639DC"/>
    <w:rsid w:val="00A75850"/>
    <w:rsid w:val="00A825B7"/>
    <w:rsid w:val="00A83D64"/>
    <w:rsid w:val="00A96BE2"/>
    <w:rsid w:val="00AA19BB"/>
    <w:rsid w:val="00AA2620"/>
    <w:rsid w:val="00AA27D8"/>
    <w:rsid w:val="00AA45D7"/>
    <w:rsid w:val="00AA6C5E"/>
    <w:rsid w:val="00AC3694"/>
    <w:rsid w:val="00AC6AA7"/>
    <w:rsid w:val="00AD3715"/>
    <w:rsid w:val="00AD59D2"/>
    <w:rsid w:val="00AD6502"/>
    <w:rsid w:val="00AE4EBA"/>
    <w:rsid w:val="00AF09F1"/>
    <w:rsid w:val="00AF3E59"/>
    <w:rsid w:val="00B04C10"/>
    <w:rsid w:val="00B102A7"/>
    <w:rsid w:val="00B11870"/>
    <w:rsid w:val="00B12185"/>
    <w:rsid w:val="00B12D83"/>
    <w:rsid w:val="00B148E7"/>
    <w:rsid w:val="00B32FA9"/>
    <w:rsid w:val="00B3330B"/>
    <w:rsid w:val="00B36854"/>
    <w:rsid w:val="00B4104B"/>
    <w:rsid w:val="00B46C40"/>
    <w:rsid w:val="00B53150"/>
    <w:rsid w:val="00B53E56"/>
    <w:rsid w:val="00B552C8"/>
    <w:rsid w:val="00B646E9"/>
    <w:rsid w:val="00B651B6"/>
    <w:rsid w:val="00B658A6"/>
    <w:rsid w:val="00B71504"/>
    <w:rsid w:val="00B71F57"/>
    <w:rsid w:val="00B7349E"/>
    <w:rsid w:val="00BA7B57"/>
    <w:rsid w:val="00BB1424"/>
    <w:rsid w:val="00BC1880"/>
    <w:rsid w:val="00BC604F"/>
    <w:rsid w:val="00BD078D"/>
    <w:rsid w:val="00BE5C8A"/>
    <w:rsid w:val="00BE5CF3"/>
    <w:rsid w:val="00BE6359"/>
    <w:rsid w:val="00C012B6"/>
    <w:rsid w:val="00C074DB"/>
    <w:rsid w:val="00C171C4"/>
    <w:rsid w:val="00C230D3"/>
    <w:rsid w:val="00C32728"/>
    <w:rsid w:val="00C3601D"/>
    <w:rsid w:val="00C426BB"/>
    <w:rsid w:val="00C445D6"/>
    <w:rsid w:val="00C57220"/>
    <w:rsid w:val="00C626C2"/>
    <w:rsid w:val="00C65DC2"/>
    <w:rsid w:val="00C6724E"/>
    <w:rsid w:val="00C71067"/>
    <w:rsid w:val="00C726FF"/>
    <w:rsid w:val="00C72AA2"/>
    <w:rsid w:val="00C764B6"/>
    <w:rsid w:val="00C8194E"/>
    <w:rsid w:val="00C86310"/>
    <w:rsid w:val="00C90311"/>
    <w:rsid w:val="00C936FF"/>
    <w:rsid w:val="00C9603A"/>
    <w:rsid w:val="00CA1015"/>
    <w:rsid w:val="00CA6F39"/>
    <w:rsid w:val="00CB3D58"/>
    <w:rsid w:val="00CC2A90"/>
    <w:rsid w:val="00CC64CC"/>
    <w:rsid w:val="00CC66A7"/>
    <w:rsid w:val="00CD1CAB"/>
    <w:rsid w:val="00CE26C3"/>
    <w:rsid w:val="00CE62A4"/>
    <w:rsid w:val="00CE7EC3"/>
    <w:rsid w:val="00D07611"/>
    <w:rsid w:val="00D1203E"/>
    <w:rsid w:val="00D12AB3"/>
    <w:rsid w:val="00D13D89"/>
    <w:rsid w:val="00D14FA2"/>
    <w:rsid w:val="00D36BFB"/>
    <w:rsid w:val="00D37632"/>
    <w:rsid w:val="00D403DD"/>
    <w:rsid w:val="00D40A4B"/>
    <w:rsid w:val="00D4555F"/>
    <w:rsid w:val="00D52385"/>
    <w:rsid w:val="00D54863"/>
    <w:rsid w:val="00D57B6E"/>
    <w:rsid w:val="00D66699"/>
    <w:rsid w:val="00D73F62"/>
    <w:rsid w:val="00D74074"/>
    <w:rsid w:val="00D80ECF"/>
    <w:rsid w:val="00D82403"/>
    <w:rsid w:val="00D879C6"/>
    <w:rsid w:val="00DA2D3F"/>
    <w:rsid w:val="00DA3AAF"/>
    <w:rsid w:val="00DA7BC2"/>
    <w:rsid w:val="00DB2982"/>
    <w:rsid w:val="00DB48AA"/>
    <w:rsid w:val="00DB532D"/>
    <w:rsid w:val="00DB6571"/>
    <w:rsid w:val="00DC0AA1"/>
    <w:rsid w:val="00DC17BA"/>
    <w:rsid w:val="00DC32F7"/>
    <w:rsid w:val="00DC6563"/>
    <w:rsid w:val="00DD14E6"/>
    <w:rsid w:val="00DD6D4A"/>
    <w:rsid w:val="00DE2EE8"/>
    <w:rsid w:val="00DE327C"/>
    <w:rsid w:val="00DF1B85"/>
    <w:rsid w:val="00DF4190"/>
    <w:rsid w:val="00DF66E0"/>
    <w:rsid w:val="00DF6FA5"/>
    <w:rsid w:val="00DF7B8A"/>
    <w:rsid w:val="00E041A7"/>
    <w:rsid w:val="00E0777E"/>
    <w:rsid w:val="00E134DB"/>
    <w:rsid w:val="00E13A8E"/>
    <w:rsid w:val="00E20423"/>
    <w:rsid w:val="00E349AA"/>
    <w:rsid w:val="00E35672"/>
    <w:rsid w:val="00E52297"/>
    <w:rsid w:val="00E52A7C"/>
    <w:rsid w:val="00E53F0E"/>
    <w:rsid w:val="00E60428"/>
    <w:rsid w:val="00E615C7"/>
    <w:rsid w:val="00E6312F"/>
    <w:rsid w:val="00E65888"/>
    <w:rsid w:val="00E668A4"/>
    <w:rsid w:val="00E67C08"/>
    <w:rsid w:val="00E87144"/>
    <w:rsid w:val="00E91A5E"/>
    <w:rsid w:val="00E976A5"/>
    <w:rsid w:val="00E97B59"/>
    <w:rsid w:val="00EA7ED5"/>
    <w:rsid w:val="00EB501D"/>
    <w:rsid w:val="00EC7075"/>
    <w:rsid w:val="00ED12DC"/>
    <w:rsid w:val="00ED2050"/>
    <w:rsid w:val="00ED6470"/>
    <w:rsid w:val="00ED7804"/>
    <w:rsid w:val="00EE0491"/>
    <w:rsid w:val="00EE2900"/>
    <w:rsid w:val="00EE74B8"/>
    <w:rsid w:val="00EF00C9"/>
    <w:rsid w:val="00F046E5"/>
    <w:rsid w:val="00F05C5C"/>
    <w:rsid w:val="00F11F39"/>
    <w:rsid w:val="00F1217A"/>
    <w:rsid w:val="00F20844"/>
    <w:rsid w:val="00F236B5"/>
    <w:rsid w:val="00F33D58"/>
    <w:rsid w:val="00F345D9"/>
    <w:rsid w:val="00F37B5F"/>
    <w:rsid w:val="00F4436C"/>
    <w:rsid w:val="00F44F4B"/>
    <w:rsid w:val="00F468FB"/>
    <w:rsid w:val="00F47B77"/>
    <w:rsid w:val="00F56E38"/>
    <w:rsid w:val="00F61623"/>
    <w:rsid w:val="00F65B91"/>
    <w:rsid w:val="00F75AAA"/>
    <w:rsid w:val="00F827D4"/>
    <w:rsid w:val="00F82A8B"/>
    <w:rsid w:val="00F86345"/>
    <w:rsid w:val="00F86898"/>
    <w:rsid w:val="00F9257C"/>
    <w:rsid w:val="00F941C0"/>
    <w:rsid w:val="00FA0207"/>
    <w:rsid w:val="00FA1336"/>
    <w:rsid w:val="00FA2DD2"/>
    <w:rsid w:val="00FA3136"/>
    <w:rsid w:val="00FA653E"/>
    <w:rsid w:val="00FB26B0"/>
    <w:rsid w:val="00FB72AE"/>
    <w:rsid w:val="00FC5025"/>
    <w:rsid w:val="00FD0EF3"/>
    <w:rsid w:val="00FD47CA"/>
    <w:rsid w:val="00FD6E14"/>
    <w:rsid w:val="00FD72C9"/>
    <w:rsid w:val="00FE5197"/>
    <w:rsid w:val="00FE5D7B"/>
    <w:rsid w:val="00FE7A40"/>
    <w:rsid w:val="00FE7EFB"/>
    <w:rsid w:val="18492CF9"/>
    <w:rsid w:val="24E43B27"/>
    <w:rsid w:val="27F0E543"/>
    <w:rsid w:val="29584CE4"/>
    <w:rsid w:val="41CCF9A2"/>
    <w:rsid w:val="468C03A8"/>
    <w:rsid w:val="47D34650"/>
    <w:rsid w:val="4BCB0F0C"/>
    <w:rsid w:val="5098C4FC"/>
    <w:rsid w:val="5FE3A16F"/>
    <w:rsid w:val="610FB9DD"/>
    <w:rsid w:val="6510C419"/>
    <w:rsid w:val="67A333B1"/>
    <w:rsid w:val="6F5396D0"/>
    <w:rsid w:val="6F60FBB6"/>
    <w:rsid w:val="785A25A5"/>
    <w:rsid w:val="7A26A7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CE80B5"/>
  <w15:chartTrackingRefBased/>
  <w15:docId w15:val="{5496C2FE-4D29-4344-8C65-5E5072D982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  <w:ind w:left="576" w:right="576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3" w:qFormat="1"/>
    <w:lsdException w:name="heading 2" w:semiHidden="1" w:uiPriority="4" w:unhideWhenUsed="1" w:qFormat="1"/>
    <w:lsdException w:name="heading 3" w:semiHidden="1" w:uiPriority="4" w:unhideWhenUsed="1" w:qFormat="1"/>
    <w:lsdException w:name="heading 4" w:semiHidden="1" w:uiPriority="4" w:unhideWhenUsed="1" w:qFormat="1"/>
    <w:lsdException w:name="heading 5" w:semiHidden="1" w:uiPriority="4" w:unhideWhenUsed="1" w:qFormat="1"/>
    <w:lsdException w:name="heading 6" w:semiHidden="1" w:uiPriority="4" w:unhideWhenUsed="1" w:qFormat="1"/>
    <w:lsdException w:name="heading 7" w:semiHidden="1" w:uiPriority="4" w:unhideWhenUsed="1" w:qFormat="1"/>
    <w:lsdException w:name="heading 8" w:semiHidden="1" w:uiPriority="4" w:unhideWhenUsed="1" w:qFormat="1"/>
    <w:lsdException w:name="heading 9" w:semiHidden="1" w:uiPriority="4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/>
    <w:lsdException w:name="List Number" w:semiHidden="1" w:uiPriority="10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uiPriority="2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38CA"/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4"/>
    <w:qFormat/>
    <w:pPr>
      <w:keepNext/>
      <w:keepLines/>
      <w:pBdr>
        <w:bottom w:val="single" w:sz="18" w:space="1" w:color="2B579A" w:themeColor="accent5"/>
      </w:pBdr>
      <w:spacing w:before="360" w:after="240" w:line="240" w:lineRule="auto"/>
      <w:outlineLvl w:val="0"/>
    </w:pPr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Ttulo2">
    <w:name w:val="heading 2"/>
    <w:basedOn w:val="Normal"/>
    <w:next w:val="Normal"/>
    <w:link w:val="Ttulo2Car"/>
    <w:uiPriority w:val="4"/>
    <w:unhideWhenUsed/>
    <w:qFormat/>
    <w:rsid w:val="00F1217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4"/>
    <w:semiHidden/>
    <w:unhideWhenUsed/>
    <w:qFormat/>
    <w:rsid w:val="00E976A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5">
    <w:name w:val="heading 5"/>
    <w:basedOn w:val="Normal"/>
    <w:next w:val="Normal"/>
    <w:link w:val="Ttulo5Car"/>
    <w:uiPriority w:val="4"/>
    <w:semiHidden/>
    <w:unhideWhenUsed/>
    <w:qFormat/>
    <w:rsid w:val="00033CC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4"/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Encabezado">
    <w:name w:val="header"/>
    <w:basedOn w:val="Normal"/>
    <w:link w:val="EncabezadoCar"/>
    <w:uiPriority w:val="99"/>
    <w:unhideWhenUsed/>
    <w:pPr>
      <w:spacing w:after="0" w:line="240" w:lineRule="auto"/>
    </w:pPr>
    <w:rPr>
      <w:rFonts w:eastAsiaTheme="minorEastAsia"/>
      <w:color w:val="3B3838" w:themeColor="background2" w:themeShade="40"/>
      <w:sz w:val="24"/>
    </w:rPr>
  </w:style>
  <w:style w:type="character" w:customStyle="1" w:styleId="EncabezadoCar">
    <w:name w:val="Encabezado Car"/>
    <w:basedOn w:val="Fuentedeprrafopredeter"/>
    <w:link w:val="Encabezado"/>
    <w:uiPriority w:val="99"/>
    <w:rPr>
      <w:rFonts w:eastAsiaTheme="minorEastAsia"/>
      <w:color w:val="3B3838" w:themeColor="background2" w:themeShade="40"/>
      <w:sz w:val="24"/>
    </w:rPr>
  </w:style>
  <w:style w:type="paragraph" w:styleId="Sinespaciado">
    <w:name w:val="No Spacing"/>
    <w:uiPriority w:val="98"/>
    <w:qFormat/>
    <w:pPr>
      <w:spacing w:after="0" w:line="240" w:lineRule="auto"/>
    </w:pPr>
    <w:rPr>
      <w:rFonts w:eastAsiaTheme="minorEastAsia"/>
      <w:color w:val="3B3838" w:themeColor="background2" w:themeShade="40"/>
      <w:sz w:val="24"/>
    </w:rPr>
  </w:style>
  <w:style w:type="paragraph" w:styleId="Listaconnmeros">
    <w:name w:val="List Number"/>
    <w:basedOn w:val="Normal"/>
    <w:uiPriority w:val="10"/>
    <w:qFormat/>
    <w:pPr>
      <w:numPr>
        <w:numId w:val="1"/>
      </w:numPr>
    </w:pPr>
    <w:rPr>
      <w:rFonts w:eastAsiaTheme="minorEastAsia"/>
      <w:color w:val="3B3838" w:themeColor="background2" w:themeShade="40"/>
      <w:sz w:val="24"/>
    </w:rPr>
  </w:style>
  <w:style w:type="paragraph" w:styleId="Ttulo">
    <w:name w:val="Title"/>
    <w:basedOn w:val="Normal"/>
    <w:link w:val="TtuloCar"/>
    <w:uiPriority w:val="1"/>
    <w:qFormat/>
    <w:pPr>
      <w:spacing w:after="120" w:line="240" w:lineRule="auto"/>
      <w:contextualSpacing/>
    </w:pPr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"/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2"/>
    <w:qFormat/>
    <w:pPr>
      <w:numPr>
        <w:ilvl w:val="1"/>
      </w:numPr>
      <w:spacing w:after="2400"/>
      <w:ind w:left="576"/>
      <w:contextualSpacing/>
    </w:pPr>
    <w:rPr>
      <w:rFonts w:ascii="Segoe UI Light" w:eastAsiaTheme="minorEastAsia" w:hAnsi="Segoe UI Light"/>
      <w:color w:val="FFFFFF" w:themeColor="background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2"/>
    <w:rPr>
      <w:rFonts w:ascii="Segoe UI Light" w:eastAsiaTheme="minorEastAsia" w:hAnsi="Segoe UI Light"/>
      <w:color w:val="FFFFFF" w:themeColor="background1"/>
      <w:spacing w:val="15"/>
      <w:sz w:val="48"/>
    </w:rPr>
  </w:style>
  <w:style w:type="character" w:styleId="Textoennegrita">
    <w:name w:val="Strong"/>
    <w:basedOn w:val="Fuentedeprrafopredeter"/>
    <w:uiPriority w:val="5"/>
    <w:qFormat/>
    <w:rPr>
      <w:rFonts w:asciiTheme="minorHAnsi" w:hAnsiTheme="minorHAnsi"/>
      <w:b/>
      <w:bCs/>
      <w:color w:val="2B579A" w:themeColor="accent5"/>
      <w:sz w:val="24"/>
    </w:rPr>
  </w:style>
  <w:style w:type="table" w:styleId="Tablaconcuadrcula">
    <w:name w:val="Table Grid"/>
    <w:basedOn w:val="Tablanormal"/>
    <w:uiPriority w:val="39"/>
    <w:pPr>
      <w:spacing w:after="0" w:line="240" w:lineRule="auto"/>
    </w:pPr>
    <w:rPr>
      <w:rFonts w:ascii="Arial" w:hAnsi="Arial"/>
      <w:color w:val="404040" w:themeColor="text1" w:themeTint="BF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404040" w:themeColor="text1" w:themeTint="BF"/>
      <w:sz w:val="24"/>
      <w:szCs w:val="24"/>
    </w:rPr>
  </w:style>
  <w:style w:type="paragraph" w:styleId="Piedepgina">
    <w:name w:val="footer"/>
    <w:basedOn w:val="Normal"/>
    <w:link w:val="PiedepginaCar"/>
    <w:uiPriority w:val="99"/>
    <w:unhideWhenUsed/>
    <w:pPr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</w:style>
  <w:style w:type="character" w:styleId="nfasisintenso">
    <w:name w:val="Intense Emphasis"/>
    <w:basedOn w:val="Fuentedeprrafopredeter"/>
    <w:uiPriority w:val="21"/>
    <w:qFormat/>
    <w:rPr>
      <w:i/>
      <w:iCs/>
      <w:color w:val="2B579A" w:themeColor="accent5"/>
    </w:rPr>
  </w:style>
  <w:style w:type="character" w:styleId="Hipervnculo">
    <w:name w:val="Hyperlink"/>
    <w:basedOn w:val="Fuentedeprrafopredeter"/>
    <w:uiPriority w:val="99"/>
    <w:unhideWhenUsed/>
    <w:rsid w:val="00186A74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4"/>
    <w:rsid w:val="00F1217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unhideWhenUsed/>
    <w:qFormat/>
    <w:rsid w:val="00E349AA"/>
    <w:pPr>
      <w:ind w:left="720"/>
      <w:contextualSpacing/>
    </w:pPr>
  </w:style>
  <w:style w:type="character" w:customStyle="1" w:styleId="Ttulo5Car">
    <w:name w:val="Título 5 Car"/>
    <w:basedOn w:val="Fuentedeprrafopredeter"/>
    <w:link w:val="Ttulo5"/>
    <w:uiPriority w:val="4"/>
    <w:semiHidden/>
    <w:rsid w:val="00033CCB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Ttulo3Car">
    <w:name w:val="Título 3 Car"/>
    <w:basedOn w:val="Fuentedeprrafopredeter"/>
    <w:link w:val="Ttulo3"/>
    <w:uiPriority w:val="4"/>
    <w:semiHidden/>
    <w:rsid w:val="00E976A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ipervnculovisitado">
    <w:name w:val="FollowedHyperlink"/>
    <w:basedOn w:val="Fuentedeprrafopredeter"/>
    <w:uiPriority w:val="99"/>
    <w:semiHidden/>
    <w:unhideWhenUsed/>
    <w:rsid w:val="006B02A0"/>
    <w:rPr>
      <w:color w:val="954F72" w:themeColor="followed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E5CF3"/>
    <w:rPr>
      <w:color w:val="808080"/>
      <w:shd w:val="clear" w:color="auto" w:fill="E6E6E6"/>
    </w:rPr>
  </w:style>
  <w:style w:type="paragraph" w:styleId="Revisin">
    <w:name w:val="Revision"/>
    <w:hidden/>
    <w:uiPriority w:val="99"/>
    <w:semiHidden/>
    <w:rsid w:val="00FD72C9"/>
    <w:pPr>
      <w:spacing w:after="0" w:line="240" w:lineRule="auto"/>
      <w:ind w:left="0" w:right="0"/>
    </w:pPr>
    <w:rPr>
      <w:rFonts w:ascii="Arial" w:hAnsi="Arial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229A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229A9"/>
    <w:rPr>
      <w:rFonts w:ascii="Segoe UI" w:hAnsi="Segoe UI" w:cs="Segoe UI"/>
      <w:sz w:val="18"/>
      <w:szCs w:val="18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D7407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 w:right="0"/>
    </w:pPr>
    <w:rPr>
      <w:rFonts w:ascii="Courier New" w:eastAsia="Times New Roman" w:hAnsi="Courier New" w:cs="Courier New"/>
      <w:sz w:val="20"/>
      <w:szCs w:val="20"/>
      <w:lang w:val="es-MX" w:eastAsia="es-ES_tradnl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D74074"/>
    <w:rPr>
      <w:rFonts w:ascii="Courier New" w:eastAsia="Times New Roman" w:hAnsi="Courier New" w:cs="Courier New"/>
      <w:sz w:val="20"/>
      <w:szCs w:val="20"/>
      <w:lang w:val="es-MX" w:eastAsia="es-ES_tradnl"/>
    </w:rPr>
  </w:style>
  <w:style w:type="character" w:styleId="CdigoHTML">
    <w:name w:val="HTML Code"/>
    <w:basedOn w:val="Fuentedeprrafopredeter"/>
    <w:uiPriority w:val="99"/>
    <w:semiHidden/>
    <w:unhideWhenUsed/>
    <w:rsid w:val="00D74074"/>
    <w:rPr>
      <w:rFonts w:ascii="Courier New" w:eastAsia="Times New Roman" w:hAnsi="Courier New" w:cs="Courier New"/>
      <w:sz w:val="20"/>
      <w:szCs w:val="20"/>
    </w:rPr>
  </w:style>
  <w:style w:type="paragraph" w:styleId="TtuloTDC">
    <w:name w:val="TOC Heading"/>
    <w:basedOn w:val="Ttulo1"/>
    <w:next w:val="Normal"/>
    <w:uiPriority w:val="39"/>
    <w:unhideWhenUsed/>
    <w:qFormat/>
    <w:rsid w:val="00C8194E"/>
    <w:pPr>
      <w:pBdr>
        <w:bottom w:val="none" w:sz="0" w:space="0" w:color="auto"/>
      </w:pBdr>
      <w:spacing w:before="480" w:after="0" w:line="276" w:lineRule="auto"/>
      <w:ind w:left="0" w:right="0"/>
      <w:outlineLvl w:val="9"/>
    </w:pPr>
    <w:rPr>
      <w:b/>
      <w:bCs/>
      <w:color w:val="2E74B5" w:themeColor="accent1" w:themeShade="BF"/>
      <w:kern w:val="0"/>
      <w:sz w:val="28"/>
      <w:szCs w:val="28"/>
      <w:lang w:val="es-MX" w:eastAsia="es-ES_tradnl"/>
      <w14:ligatures w14:val="none"/>
      <w14:numForm w14:val="default"/>
    </w:rPr>
  </w:style>
  <w:style w:type="paragraph" w:styleId="TDC1">
    <w:name w:val="toc 1"/>
    <w:basedOn w:val="Normal"/>
    <w:next w:val="Normal"/>
    <w:autoRedefine/>
    <w:uiPriority w:val="39"/>
    <w:unhideWhenUsed/>
    <w:rsid w:val="00C8194E"/>
    <w:pPr>
      <w:spacing w:before="120" w:after="0"/>
      <w:ind w:left="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TDC2">
    <w:name w:val="toc 2"/>
    <w:basedOn w:val="Normal"/>
    <w:next w:val="Normal"/>
    <w:autoRedefine/>
    <w:uiPriority w:val="39"/>
    <w:semiHidden/>
    <w:unhideWhenUsed/>
    <w:rsid w:val="00C8194E"/>
    <w:pPr>
      <w:spacing w:before="120" w:after="0"/>
      <w:ind w:left="220"/>
    </w:pPr>
    <w:rPr>
      <w:rFonts w:asciiTheme="minorHAnsi" w:hAnsiTheme="minorHAnsi" w:cstheme="minorHAnsi"/>
      <w:b/>
      <w:bCs/>
    </w:rPr>
  </w:style>
  <w:style w:type="paragraph" w:styleId="TDC3">
    <w:name w:val="toc 3"/>
    <w:basedOn w:val="Normal"/>
    <w:next w:val="Normal"/>
    <w:autoRedefine/>
    <w:uiPriority w:val="39"/>
    <w:semiHidden/>
    <w:unhideWhenUsed/>
    <w:rsid w:val="00C8194E"/>
    <w:pPr>
      <w:spacing w:after="0"/>
      <w:ind w:left="440"/>
    </w:pPr>
    <w:rPr>
      <w:rFonts w:asciiTheme="minorHAnsi" w:hAnsiTheme="minorHAnsi" w:cstheme="minorHAnsi"/>
      <w:sz w:val="20"/>
      <w:szCs w:val="20"/>
    </w:rPr>
  </w:style>
  <w:style w:type="paragraph" w:styleId="TDC4">
    <w:name w:val="toc 4"/>
    <w:basedOn w:val="Normal"/>
    <w:next w:val="Normal"/>
    <w:autoRedefine/>
    <w:uiPriority w:val="39"/>
    <w:semiHidden/>
    <w:unhideWhenUsed/>
    <w:rsid w:val="00C8194E"/>
    <w:pPr>
      <w:spacing w:after="0"/>
      <w:ind w:left="660"/>
    </w:pPr>
    <w:rPr>
      <w:rFonts w:asciiTheme="minorHAnsi" w:hAnsiTheme="minorHAnsi" w:cstheme="minorHAnsi"/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C8194E"/>
    <w:pPr>
      <w:spacing w:after="0"/>
      <w:ind w:left="880"/>
    </w:pPr>
    <w:rPr>
      <w:rFonts w:asciiTheme="minorHAnsi" w:hAnsiTheme="minorHAnsi" w:cstheme="minorHAnsi"/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C8194E"/>
    <w:pPr>
      <w:spacing w:after="0"/>
      <w:ind w:left="1100"/>
    </w:pPr>
    <w:rPr>
      <w:rFonts w:asciiTheme="minorHAnsi" w:hAnsiTheme="minorHAnsi" w:cstheme="minorHAnsi"/>
      <w:sz w:val="20"/>
      <w:szCs w:val="20"/>
    </w:rPr>
  </w:style>
  <w:style w:type="paragraph" w:styleId="TDC7">
    <w:name w:val="toc 7"/>
    <w:basedOn w:val="Normal"/>
    <w:next w:val="Normal"/>
    <w:autoRedefine/>
    <w:uiPriority w:val="39"/>
    <w:semiHidden/>
    <w:unhideWhenUsed/>
    <w:rsid w:val="00C8194E"/>
    <w:pPr>
      <w:spacing w:after="0"/>
      <w:ind w:left="1320"/>
    </w:pPr>
    <w:rPr>
      <w:rFonts w:asciiTheme="minorHAnsi" w:hAnsiTheme="minorHAnsi" w:cstheme="minorHAnsi"/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C8194E"/>
    <w:pPr>
      <w:spacing w:after="0"/>
      <w:ind w:left="1540"/>
    </w:pPr>
    <w:rPr>
      <w:rFonts w:asciiTheme="minorHAnsi" w:hAnsiTheme="minorHAnsi" w:cstheme="minorHAnsi"/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C8194E"/>
    <w:pPr>
      <w:spacing w:after="0"/>
      <w:ind w:left="1760"/>
    </w:pPr>
    <w:rPr>
      <w:rFonts w:asciiTheme="minorHAnsi" w:hAnsiTheme="minorHAnsi"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52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549130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704739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25775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697721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778215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857034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9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660376">
          <w:marLeft w:val="45"/>
          <w:marRight w:val="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7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40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2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06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35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9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12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7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8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06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9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2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54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7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04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1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7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8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63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66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0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14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90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1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26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15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4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8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17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5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63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25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56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6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76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3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451072">
          <w:marLeft w:val="45"/>
          <w:marRight w:val="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84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95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7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77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60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430884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6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68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7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8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3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58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1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74734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27753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556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yperlink" Target="https://howtodoinjava.com/maven/how-to-install-maven-on-windows/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theme" Target="theme/theme1.xml"/><Relationship Id="rId10" Type="http://schemas.openxmlformats.org/officeDocument/2006/relationships/hyperlink" Target="mailto:AlejandroB.Villasenor@.ibm.com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fontTable" Target="fontTable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hyperlink" Target="http://www.codebind.com/mac-osx/install-maven-mac-os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footer" Target="footer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C:\Users\CARLOSALEJANDRORAMOS\AppData\Roaming\Microsoft\Templates\Welcome%20to%20Word.dotx" TargetMode="External"/></Relationships>
</file>

<file path=word/theme/theme1.xml><?xml version="1.0" encoding="utf-8"?>
<a:theme xmlns:a="http://schemas.openxmlformats.org/drawingml/2006/main" name="Win32TaT">
  <a:themeElements>
    <a:clrScheme name="Tou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2B579A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B80AA4-5B22-2947-9716-4B5871805E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C:\Users\CARLOSALEJANDRORAMOS\AppData\Roaming\Microsoft\Templates\Welcome to Word.dotx</Template>
  <TotalTime>858</TotalTime>
  <Pages>16</Pages>
  <Words>744</Words>
  <Characters>4098</Characters>
  <Application>Microsoft Office Word</Application>
  <DocSecurity>0</DocSecurity>
  <Lines>34</Lines>
  <Paragraphs>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lgbaeza</dc:creator>
  <cp:keywords/>
  <dc:description/>
  <cp:lastModifiedBy>Alejandro Stark</cp:lastModifiedBy>
  <cp:revision>125</cp:revision>
  <cp:lastPrinted>2016-12-13T13:20:00Z</cp:lastPrinted>
  <dcterms:created xsi:type="dcterms:W3CDTF">2018-08-28T16:13:00Z</dcterms:created>
  <dcterms:modified xsi:type="dcterms:W3CDTF">2020-01-29T23:39:00Z</dcterms:modified>
</cp:coreProperties>
</file>